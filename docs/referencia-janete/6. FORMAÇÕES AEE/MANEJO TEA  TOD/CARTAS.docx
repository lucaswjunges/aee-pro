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67AD6" w14:textId="1A5854A0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headerReference w:type="default" r:id="rId7"/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CD760F2" wp14:editId="1C8E8890">
                <wp:simplePos x="0" y="0"/>
                <wp:positionH relativeFrom="column">
                  <wp:posOffset>276860</wp:posOffset>
                </wp:positionH>
                <wp:positionV relativeFrom="page">
                  <wp:posOffset>6576060</wp:posOffset>
                </wp:positionV>
                <wp:extent cx="4290060" cy="523875"/>
                <wp:effectExtent l="0" t="0" r="7620" b="9525"/>
                <wp:wrapThrough wrapText="bothSides">
                  <wp:wrapPolygon edited="0">
                    <wp:start x="499" y="0"/>
                    <wp:lineTo x="0" y="1571"/>
                    <wp:lineTo x="0" y="19636"/>
                    <wp:lineTo x="249" y="21207"/>
                    <wp:lineTo x="21201" y="21207"/>
                    <wp:lineTo x="21450" y="19636"/>
                    <wp:lineTo x="21450" y="1571"/>
                    <wp:lineTo x="20952" y="0"/>
                    <wp:lineTo x="499" y="0"/>
                  </wp:wrapPolygon>
                </wp:wrapThrough>
                <wp:docPr id="696477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31EEF" w14:textId="28731827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O QUE É? O QUE È?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760F2" id="Text Box 2" o:spid="_x0000_s1026" style="position:absolute;margin-left:21.8pt;margin-top:517.8pt;width:337.8pt;height:41.25pt;z-index:2517360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" fillcolor="#dbad6b" stroked="f">
                <v:stroke joinstyle="miter"/>
                <v:textbox inset="4mm,,4mm,0">
                  <w:txbxContent>
                    <w:p w14:paraId="53431EEF" w14:textId="28731827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O QUE É? O QUE È?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367420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43FECFC8" wp14:editId="4FFAF3C9">
                <wp:simplePos x="0" y="0"/>
                <wp:positionH relativeFrom="column">
                  <wp:posOffset>6492240</wp:posOffset>
                </wp:positionH>
                <wp:positionV relativeFrom="page">
                  <wp:posOffset>6553200</wp:posOffset>
                </wp:positionV>
                <wp:extent cx="4290060" cy="523875"/>
                <wp:effectExtent l="0" t="0" r="9525" b="9525"/>
                <wp:wrapThrough wrapText="bothSides">
                  <wp:wrapPolygon edited="0">
                    <wp:start x="402" y="0"/>
                    <wp:lineTo x="0" y="1571"/>
                    <wp:lineTo x="0" y="19636"/>
                    <wp:lineTo x="201" y="21207"/>
                    <wp:lineTo x="21299" y="21207"/>
                    <wp:lineTo x="21500" y="19636"/>
                    <wp:lineTo x="21500" y="1571"/>
                    <wp:lineTo x="21098" y="0"/>
                    <wp:lineTo x="402" y="0"/>
                  </wp:wrapPolygon>
                </wp:wrapThrough>
                <wp:docPr id="14203257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F2E8BA" w14:textId="14F38786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ATIVIDADE COLETIVA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ECFC8" id="_x0000_s1027" style="position:absolute;margin-left:511.2pt;margin-top:516pt;width:337.8pt;height:41.25pt;z-index:25173811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iaEKwIAACw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" fillcolor="#dbad6b" stroked="f">
                <v:stroke joinstyle="miter"/>
                <v:textbox inset="4mm,,4mm,0">
                  <w:txbxContent>
                    <w:p w14:paraId="70F2E8BA" w14:textId="14F38786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ATIVIDADE COLETIVA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367420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5B83DF3" wp14:editId="234DB64F">
                <wp:simplePos x="0" y="0"/>
                <wp:positionH relativeFrom="column">
                  <wp:posOffset>3829685</wp:posOffset>
                </wp:positionH>
                <wp:positionV relativeFrom="page">
                  <wp:posOffset>6560820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489" y="0"/>
                    <wp:lineTo x="0" y="1571"/>
                    <wp:lineTo x="0" y="19636"/>
                    <wp:lineTo x="244" y="21207"/>
                    <wp:lineTo x="21006" y="21207"/>
                    <wp:lineTo x="21250" y="19636"/>
                    <wp:lineTo x="21250" y="1571"/>
                    <wp:lineTo x="20761" y="0"/>
                    <wp:lineTo x="489" y="0"/>
                  </wp:wrapPolygon>
                </wp:wrapThrough>
                <wp:docPr id="6401416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EEC5C" w14:textId="51087103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AULA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B83DF3" id="_x0000_s1028" style="position:absolute;margin-left:301.55pt;margin-top:516.6pt;width:337.8pt;height:41.25pt;z-index:25173708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Lr7LgIAACw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07FEEC5C" w14:textId="51087103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AULA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367420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28FC5114" wp14:editId="7E0F6B77">
                <wp:simplePos x="0" y="0"/>
                <wp:positionH relativeFrom="column">
                  <wp:posOffset>6751320</wp:posOffset>
                </wp:positionH>
                <wp:positionV relativeFrom="page">
                  <wp:posOffset>2900045</wp:posOffset>
                </wp:positionV>
                <wp:extent cx="4290060" cy="523875"/>
                <wp:effectExtent l="0" t="0" r="5080" b="9525"/>
                <wp:wrapThrough wrapText="bothSides">
                  <wp:wrapPolygon edited="0">
                    <wp:start x="377" y="0"/>
                    <wp:lineTo x="0" y="1571"/>
                    <wp:lineTo x="0" y="19636"/>
                    <wp:lineTo x="188" y="21207"/>
                    <wp:lineTo x="21274" y="21207"/>
                    <wp:lineTo x="21462" y="19636"/>
                    <wp:lineTo x="21462" y="1571"/>
                    <wp:lineTo x="21085" y="0"/>
                    <wp:lineTo x="377" y="0"/>
                  </wp:wrapPolygon>
                </wp:wrapThrough>
                <wp:docPr id="302946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1B19D" w14:textId="0081F19A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APRESENTAÇÃO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FC5114" id="_x0000_s1029" style="position:absolute;margin-left:531.6pt;margin-top:228.35pt;width:337.8pt;height:41.25pt;z-index:25173401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+FnLgIAACw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6911B19D" w14:textId="0081F19A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APRESENTAÇÃO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367420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8C5CC44" wp14:editId="2BD84DF8">
                <wp:simplePos x="0" y="0"/>
                <wp:positionH relativeFrom="column">
                  <wp:posOffset>4218305</wp:posOffset>
                </wp:positionH>
                <wp:positionV relativeFrom="page">
                  <wp:posOffset>2900045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1000" y="0"/>
                    <wp:lineTo x="0" y="1571"/>
                    <wp:lineTo x="0" y="19636"/>
                    <wp:lineTo x="500" y="21207"/>
                    <wp:lineTo x="20500" y="21207"/>
                    <wp:lineTo x="21000" y="19636"/>
                    <wp:lineTo x="21000" y="1571"/>
                    <wp:lineTo x="20000" y="0"/>
                    <wp:lineTo x="1000" y="0"/>
                  </wp:wrapPolygon>
                </wp:wrapThrough>
                <wp:docPr id="912066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0FDA4" w14:textId="733FCBC0" w:rsidR="007F219E" w:rsidRPr="007F219E" w:rsidRDefault="007F219E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Arte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C5CC44" id="_x0000_s1030" style="position:absolute;margin-left:332.15pt;margin-top:228.35pt;width:337.8pt;height:41.25pt;z-index:25173196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IIELQIAACw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" fillcolor="#dbad6b" stroked="f">
                <v:stroke joinstyle="miter"/>
                <v:textbox inset="4mm,,4mm,0">
                  <w:txbxContent>
                    <w:p w14:paraId="46D0FDA4" w14:textId="733FCBC0" w:rsidR="007F219E" w:rsidRPr="007F219E" w:rsidRDefault="007F219E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Arte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7F219E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33AB9D2F" wp14:editId="37301C75">
                <wp:simplePos x="0" y="0"/>
                <wp:positionH relativeFrom="column">
                  <wp:posOffset>178117</wp:posOffset>
                </wp:positionH>
                <wp:positionV relativeFrom="page">
                  <wp:posOffset>2900045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13" y="0"/>
                    <wp:lineTo x="0" y="1571"/>
                    <wp:lineTo x="0" y="19636"/>
                    <wp:lineTo x="156" y="21207"/>
                    <wp:lineTo x="21272" y="21207"/>
                    <wp:lineTo x="21428" y="19636"/>
                    <wp:lineTo x="21428" y="1571"/>
                    <wp:lineTo x="21115" y="0"/>
                    <wp:lineTo x="313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18E62" w14:textId="7B0F21AD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ATIVIDADE COLETIVA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B9D2F" id="_x0000_s1031" style="position:absolute;margin-left:14pt;margin-top:228.35pt;width:337.8pt;height:41.25pt;z-index:25172992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9mYLQIAACw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" fillcolor="#dbad6b" stroked="f">
                <v:stroke joinstyle="miter"/>
                <v:textbox inset="4mm,,4mm,0">
                  <w:txbxContent>
                    <w:p w14:paraId="4E518E62" w14:textId="7B0F21AD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ATIVIDADE COLETIVA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354684">
        <w:rPr>
          <w:noProof/>
        </w:rPr>
        <w:drawing>
          <wp:anchor distT="0" distB="0" distL="0" distR="0" simplePos="0" relativeHeight="251660288" behindDoc="1" locked="0" layoutInCell="1" allowOverlap="1" wp14:anchorId="75D38202" wp14:editId="4BC0971C">
            <wp:simplePos x="0" y="0"/>
            <wp:positionH relativeFrom="page">
              <wp:posOffset>6926580</wp:posOffset>
            </wp:positionH>
            <wp:positionV relativeFrom="page">
              <wp:posOffset>1264920</wp:posOffset>
            </wp:positionV>
            <wp:extent cx="2563495" cy="1117600"/>
            <wp:effectExtent l="0" t="0" r="8255" b="6350"/>
            <wp:wrapThrough wrapText="bothSides">
              <wp:wrapPolygon edited="0">
                <wp:start x="1284" y="0"/>
                <wp:lineTo x="803" y="1105"/>
                <wp:lineTo x="1124" y="6259"/>
                <wp:lineTo x="0" y="10677"/>
                <wp:lineTo x="0" y="20618"/>
                <wp:lineTo x="161" y="21355"/>
                <wp:lineTo x="20225" y="21355"/>
                <wp:lineTo x="20546" y="21355"/>
                <wp:lineTo x="21349" y="18409"/>
                <wp:lineTo x="21509" y="13623"/>
                <wp:lineTo x="21509" y="8468"/>
                <wp:lineTo x="21349" y="1105"/>
                <wp:lineTo x="20867" y="0"/>
                <wp:lineTo x="1284" y="0"/>
              </wp:wrapPolygon>
            </wp:wrapThrough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684">
        <w:rPr>
          <w:noProof/>
        </w:rPr>
        <w:drawing>
          <wp:anchor distT="0" distB="0" distL="0" distR="0" simplePos="0" relativeHeight="251662336" behindDoc="1" locked="0" layoutInCell="1" allowOverlap="1" wp14:anchorId="4DC81E60" wp14:editId="3671E883">
            <wp:simplePos x="0" y="0"/>
            <wp:positionH relativeFrom="page">
              <wp:posOffset>3756660</wp:posOffset>
            </wp:positionH>
            <wp:positionV relativeFrom="page">
              <wp:posOffset>4564380</wp:posOffset>
            </wp:positionV>
            <wp:extent cx="2569845" cy="1817370"/>
            <wp:effectExtent l="0" t="0" r="1905" b="0"/>
            <wp:wrapThrough wrapText="bothSides">
              <wp:wrapPolygon edited="0">
                <wp:start x="0" y="0"/>
                <wp:lineTo x="0" y="21283"/>
                <wp:lineTo x="21456" y="21283"/>
                <wp:lineTo x="21456" y="0"/>
                <wp:lineTo x="0" y="0"/>
              </wp:wrapPolygon>
            </wp:wrapThrough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684">
        <w:rPr>
          <w:noProof/>
        </w:rPr>
        <w:drawing>
          <wp:anchor distT="0" distB="0" distL="0" distR="0" simplePos="0" relativeHeight="251663360" behindDoc="1" locked="0" layoutInCell="1" allowOverlap="1" wp14:anchorId="346533AF" wp14:editId="4AF1AD2D">
            <wp:simplePos x="0" y="0"/>
            <wp:positionH relativeFrom="page">
              <wp:posOffset>6941820</wp:posOffset>
            </wp:positionH>
            <wp:positionV relativeFrom="page">
              <wp:posOffset>4488180</wp:posOffset>
            </wp:positionV>
            <wp:extent cx="2574290" cy="1966595"/>
            <wp:effectExtent l="0" t="0" r="0" b="0"/>
            <wp:wrapThrough wrapText="bothSides">
              <wp:wrapPolygon edited="0">
                <wp:start x="7832" y="0"/>
                <wp:lineTo x="5275" y="1465"/>
                <wp:lineTo x="2717" y="3139"/>
                <wp:lineTo x="2078" y="4812"/>
                <wp:lineTo x="1758" y="6068"/>
                <wp:lineTo x="0" y="7114"/>
                <wp:lineTo x="0" y="16530"/>
                <wp:lineTo x="2717" y="16739"/>
                <wp:lineTo x="2398" y="19668"/>
                <wp:lineTo x="3517" y="20087"/>
                <wp:lineTo x="11988" y="20087"/>
                <wp:lineTo x="12308" y="21342"/>
                <wp:lineTo x="13427" y="21342"/>
                <wp:lineTo x="13906" y="21342"/>
                <wp:lineTo x="17423" y="20296"/>
                <wp:lineTo x="21419" y="19668"/>
                <wp:lineTo x="21419" y="13391"/>
                <wp:lineTo x="20460" y="10043"/>
                <wp:lineTo x="21419" y="7951"/>
                <wp:lineTo x="21419" y="6696"/>
                <wp:lineTo x="17423" y="3766"/>
                <wp:lineTo x="16624" y="3348"/>
                <wp:lineTo x="14226" y="0"/>
                <wp:lineTo x="7832" y="0"/>
              </wp:wrapPolygon>
            </wp:wrapThrough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684"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0CCEB2E0" wp14:editId="348D6B0B">
                <wp:simplePos x="0" y="0"/>
                <wp:positionH relativeFrom="page">
                  <wp:posOffset>838200</wp:posOffset>
                </wp:positionH>
                <wp:positionV relativeFrom="page">
                  <wp:posOffset>4328160</wp:posOffset>
                </wp:positionV>
                <wp:extent cx="2098675" cy="2155825"/>
                <wp:effectExtent l="0" t="0" r="0" b="0"/>
                <wp:wrapThrough wrapText="bothSides">
                  <wp:wrapPolygon edited="0">
                    <wp:start x="2941" y="0"/>
                    <wp:lineTo x="1961" y="1145"/>
                    <wp:lineTo x="1372" y="2100"/>
                    <wp:lineTo x="1765" y="6108"/>
                    <wp:lineTo x="0" y="7635"/>
                    <wp:lineTo x="0" y="9353"/>
                    <wp:lineTo x="1176" y="12216"/>
                    <wp:lineTo x="1176" y="15270"/>
                    <wp:lineTo x="1765" y="18323"/>
                    <wp:lineTo x="588" y="20232"/>
                    <wp:lineTo x="392" y="21377"/>
                    <wp:lineTo x="16470" y="21377"/>
                    <wp:lineTo x="21371" y="20996"/>
                    <wp:lineTo x="21371" y="19659"/>
                    <wp:lineTo x="20195" y="18323"/>
                    <wp:lineTo x="20195" y="15270"/>
                    <wp:lineTo x="19607" y="13361"/>
                    <wp:lineTo x="18430" y="5726"/>
                    <wp:lineTo x="15489" y="4772"/>
                    <wp:lineTo x="8627" y="3054"/>
                    <wp:lineTo x="6862" y="573"/>
                    <wp:lineTo x="6274" y="0"/>
                    <wp:lineTo x="2941" y="0"/>
                  </wp:wrapPolygon>
                </wp:wrapThrough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8675" cy="2155825"/>
                          <a:chOff x="0" y="0"/>
                          <a:chExt cx="2098675" cy="215582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34" cy="2155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692" y="514653"/>
                            <a:ext cx="1141968" cy="16408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525268" id="Group 9" o:spid="_x0000_s1026" style="position:absolute;margin-left:66pt;margin-top:340.8pt;width:165.25pt;height:169.75pt;z-index:-251655168;mso-wrap-distance-left:0;mso-wrap-distance-right:0;mso-position-horizontal-relative:page;mso-position-vertical-relative:page" coordsize="2098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9321;height:2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">
                  <v:imagedata r:id="rId13" o:title=""/>
                </v:shape>
                <v:shape id="Image 11" o:spid="_x0000_s1028" type="#_x0000_t75" style="position:absolute;left:9566;top:5146;width:11420;height:16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">
                  <v:imagedata r:id="rId14" o:title=""/>
                </v:shape>
                <w10:wrap type="through" anchorx="page" anchory="page"/>
              </v:group>
            </w:pict>
          </mc:Fallback>
        </mc:AlternateContent>
      </w:r>
      <w:r w:rsidR="00354684">
        <w:rPr>
          <w:noProof/>
        </w:rPr>
        <w:drawing>
          <wp:anchor distT="0" distB="0" distL="0" distR="0" simplePos="0" relativeHeight="251659264" behindDoc="1" locked="0" layoutInCell="1" allowOverlap="1" wp14:anchorId="05D3B7A6" wp14:editId="30505AB7">
            <wp:simplePos x="0" y="0"/>
            <wp:positionH relativeFrom="page">
              <wp:posOffset>3870960</wp:posOffset>
            </wp:positionH>
            <wp:positionV relativeFrom="page">
              <wp:posOffset>1158240</wp:posOffset>
            </wp:positionV>
            <wp:extent cx="2381250" cy="1470660"/>
            <wp:effectExtent l="0" t="0" r="0" b="0"/>
            <wp:wrapThrough wrapText="bothSides">
              <wp:wrapPolygon edited="0">
                <wp:start x="691" y="0"/>
                <wp:lineTo x="0" y="1679"/>
                <wp:lineTo x="0" y="17067"/>
                <wp:lineTo x="1901" y="17907"/>
                <wp:lineTo x="1901" y="20705"/>
                <wp:lineTo x="3974" y="21264"/>
                <wp:lineTo x="12096" y="21264"/>
                <wp:lineTo x="13651" y="21264"/>
                <wp:lineTo x="21427" y="13430"/>
                <wp:lineTo x="21427" y="12591"/>
                <wp:lineTo x="19526" y="8953"/>
                <wp:lineTo x="19699" y="7834"/>
                <wp:lineTo x="17107" y="4756"/>
                <wp:lineTo x="15898" y="4477"/>
                <wp:lineTo x="13997" y="0"/>
                <wp:lineTo x="691" y="0"/>
              </wp:wrapPolygon>
            </wp:wrapThrough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684">
        <w:rPr>
          <w:noProof/>
        </w:rPr>
        <w:drawing>
          <wp:anchor distT="0" distB="0" distL="0" distR="0" simplePos="0" relativeHeight="251658240" behindDoc="1" locked="0" layoutInCell="1" allowOverlap="1" wp14:anchorId="6D434AB2" wp14:editId="15B4F088">
            <wp:simplePos x="0" y="0"/>
            <wp:positionH relativeFrom="page">
              <wp:posOffset>746760</wp:posOffset>
            </wp:positionH>
            <wp:positionV relativeFrom="page">
              <wp:posOffset>800100</wp:posOffset>
            </wp:positionV>
            <wp:extent cx="2279650" cy="1887220"/>
            <wp:effectExtent l="0" t="0" r="6350" b="0"/>
            <wp:wrapThrough wrapText="bothSides">
              <wp:wrapPolygon edited="0">
                <wp:start x="3791" y="0"/>
                <wp:lineTo x="2347" y="436"/>
                <wp:lineTo x="1625" y="1526"/>
                <wp:lineTo x="1625" y="3925"/>
                <wp:lineTo x="2347" y="6977"/>
                <wp:lineTo x="1444" y="7849"/>
                <wp:lineTo x="0" y="9812"/>
                <wp:lineTo x="0" y="15917"/>
                <wp:lineTo x="2347" y="17443"/>
                <wp:lineTo x="3610" y="20931"/>
                <wp:lineTo x="3430" y="21367"/>
                <wp:lineTo x="14982" y="21367"/>
                <wp:lineTo x="14982" y="20931"/>
                <wp:lineTo x="17870" y="17443"/>
                <wp:lineTo x="21480" y="16135"/>
                <wp:lineTo x="21480" y="14390"/>
                <wp:lineTo x="19133" y="10466"/>
                <wp:lineTo x="18953" y="6977"/>
                <wp:lineTo x="18050" y="4579"/>
                <wp:lineTo x="17689" y="2834"/>
                <wp:lineTo x="16606" y="654"/>
                <wp:lineTo x="15884" y="0"/>
                <wp:lineTo x="3791" y="0"/>
              </wp:wrapPolygon>
            </wp:wrapThrough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34C0A" w14:textId="12640B76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F09B458" wp14:editId="23186B4F">
                <wp:simplePos x="0" y="0"/>
                <wp:positionH relativeFrom="margin">
                  <wp:align>center</wp:align>
                </wp:positionH>
                <wp:positionV relativeFrom="page">
                  <wp:posOffset>6536055</wp:posOffset>
                </wp:positionV>
                <wp:extent cx="4290060" cy="523875"/>
                <wp:effectExtent l="0" t="0" r="2540" b="9525"/>
                <wp:wrapThrough wrapText="bothSides">
                  <wp:wrapPolygon edited="0">
                    <wp:start x="307" y="0"/>
                    <wp:lineTo x="0" y="1571"/>
                    <wp:lineTo x="0" y="19636"/>
                    <wp:lineTo x="153" y="21207"/>
                    <wp:lineTo x="21314" y="21207"/>
                    <wp:lineTo x="21467" y="19636"/>
                    <wp:lineTo x="21467" y="1571"/>
                    <wp:lineTo x="21160" y="0"/>
                    <wp:lineTo x="307" y="0"/>
                  </wp:wrapPolygon>
                </wp:wrapThrough>
                <wp:docPr id="304230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6E5648" w14:textId="16C50DDF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TRABALHO COLETIVO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09B458" id="_x0000_s1032" style="position:absolute;margin-left:0;margin-top:514.65pt;width:337.8pt;height:41.25pt;z-index:251744256;visibility:visible;mso-wrap-style:non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" fillcolor="#dbad6b" stroked="f">
                <v:stroke joinstyle="miter"/>
                <v:textbox inset="4mm,,4mm,0">
                  <w:txbxContent>
                    <w:p w14:paraId="156E5648" w14:textId="16C50DDF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TRABALHO COLETIVO</w:t>
                      </w:r>
                    </w:p>
                  </w:txbxContent>
                </v:textbox>
                <w10:wrap type="through" anchorx="margin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43EBBFFA" wp14:editId="58A4B0D0">
                <wp:simplePos x="0" y="0"/>
                <wp:positionH relativeFrom="column">
                  <wp:posOffset>784860</wp:posOffset>
                </wp:positionH>
                <wp:positionV relativeFrom="page">
                  <wp:posOffset>2905760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591" y="0"/>
                    <wp:lineTo x="0" y="1571"/>
                    <wp:lineTo x="0" y="19636"/>
                    <wp:lineTo x="296" y="21207"/>
                    <wp:lineTo x="20989" y="21207"/>
                    <wp:lineTo x="21285" y="19636"/>
                    <wp:lineTo x="21285" y="1571"/>
                    <wp:lineTo x="20693" y="0"/>
                    <wp:lineTo x="591" y="0"/>
                  </wp:wrapPolygon>
                </wp:wrapThrough>
                <wp:docPr id="1190669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52254" w14:textId="1C3F2B8C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LANCHE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EBBFFA" id="_x0000_s1033" style="position:absolute;margin-left:61.8pt;margin-top:228.8pt;width:337.8pt;height:41.25pt;z-index:25174016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26152254" w14:textId="1C3F2B8C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LANCHE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4861648" wp14:editId="742D6D1E">
                <wp:simplePos x="0" y="0"/>
                <wp:positionH relativeFrom="column">
                  <wp:posOffset>3639820</wp:posOffset>
                </wp:positionH>
                <wp:positionV relativeFrom="page">
                  <wp:posOffset>2905760</wp:posOffset>
                </wp:positionV>
                <wp:extent cx="4290060" cy="523875"/>
                <wp:effectExtent l="0" t="0" r="1905" b="9525"/>
                <wp:wrapThrough wrapText="bothSides">
                  <wp:wrapPolygon edited="0">
                    <wp:start x="397" y="0"/>
                    <wp:lineTo x="0" y="1571"/>
                    <wp:lineTo x="0" y="19636"/>
                    <wp:lineTo x="198" y="21207"/>
                    <wp:lineTo x="21223" y="21207"/>
                    <wp:lineTo x="21421" y="19636"/>
                    <wp:lineTo x="21421" y="1571"/>
                    <wp:lineTo x="21025" y="0"/>
                    <wp:lineTo x="397" y="0"/>
                  </wp:wrapPolygon>
                </wp:wrapThrough>
                <wp:docPr id="313150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287C8E" w14:textId="32BB1E79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HORA DA LEITURA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61648" id="_x0000_s1034" style="position:absolute;margin-left:286.6pt;margin-top:228.8pt;width:337.8pt;height:41.25pt;z-index:25174118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4IhLQIAACw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" fillcolor="#dbad6b" stroked="f">
                <v:stroke joinstyle="miter"/>
                <v:textbox inset="4mm,,4mm,0">
                  <w:txbxContent>
                    <w:p w14:paraId="18287C8E" w14:textId="32BB1E79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HORA DA LEITURA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3D3B05E2" wp14:editId="5FF50BCE">
                <wp:simplePos x="0" y="0"/>
                <wp:positionH relativeFrom="column">
                  <wp:posOffset>6852285</wp:posOffset>
                </wp:positionH>
                <wp:positionV relativeFrom="page">
                  <wp:posOffset>2905760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415" y="0"/>
                    <wp:lineTo x="0" y="1571"/>
                    <wp:lineTo x="0" y="19636"/>
                    <wp:lineTo x="207" y="21207"/>
                    <wp:lineTo x="21151" y="21207"/>
                    <wp:lineTo x="21358" y="19636"/>
                    <wp:lineTo x="21358" y="1571"/>
                    <wp:lineTo x="20943" y="0"/>
                    <wp:lineTo x="415" y="0"/>
                  </wp:wrapPolygon>
                </wp:wrapThrough>
                <wp:docPr id="1096140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92E40" w14:textId="69EA6A59" w:rsidR="007F219E" w:rsidRPr="007F219E" w:rsidRDefault="005800EA" w:rsidP="00367420">
                            <w:pP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HORA DE CANTAR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3B05E2" id="_x0000_s1035" style="position:absolute;margin-left:539.55pt;margin-top:228.8pt;width:337.8pt;height:41.25pt;z-index:25174220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Nm9LQIAACw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" fillcolor="#dbad6b" stroked="f">
                <v:stroke joinstyle="miter"/>
                <v:textbox inset="4mm,,4mm,0">
                  <w:txbxContent>
                    <w:p w14:paraId="5FF92E40" w14:textId="69EA6A59" w:rsidR="007F219E" w:rsidRPr="007F219E" w:rsidRDefault="005800EA" w:rsidP="00367420">
                      <w:pP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HORA DE CANTAR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AB1BEDA" wp14:editId="3DF96940">
                <wp:simplePos x="0" y="0"/>
                <wp:positionH relativeFrom="column">
                  <wp:posOffset>321310</wp:posOffset>
                </wp:positionH>
                <wp:positionV relativeFrom="page">
                  <wp:posOffset>6388100</wp:posOffset>
                </wp:positionV>
                <wp:extent cx="2359660" cy="844550"/>
                <wp:effectExtent l="0" t="0" r="2540" b="0"/>
                <wp:wrapThrough wrapText="bothSides">
                  <wp:wrapPolygon edited="0">
                    <wp:start x="523" y="0"/>
                    <wp:lineTo x="0" y="1462"/>
                    <wp:lineTo x="0" y="19489"/>
                    <wp:lineTo x="349" y="20950"/>
                    <wp:lineTo x="21100" y="20950"/>
                    <wp:lineTo x="21449" y="19489"/>
                    <wp:lineTo x="21449" y="1462"/>
                    <wp:lineTo x="21100" y="0"/>
                    <wp:lineTo x="523" y="0"/>
                  </wp:wrapPolygon>
                </wp:wrapThrough>
                <wp:docPr id="10987225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9660" cy="844550"/>
                        </a:xfrm>
                        <a:prstGeom prst="roundRect">
                          <a:avLst>
                            <a:gd name="adj" fmla="val 18923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C5C75" w14:textId="00EEEA6A" w:rsidR="007F219E" w:rsidRPr="007F219E" w:rsidRDefault="005800EA" w:rsidP="0036742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CONVERSAR COM O COLEGA</w:t>
                            </w: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B1BEDA" id="_x0000_s1036" style="position:absolute;margin-left:25.3pt;margin-top:503pt;width:185.8pt;height:66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24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" fillcolor="#dbad6b" stroked="f">
                <v:stroke joinstyle="miter"/>
                <v:textbox inset="4mm,0,4mm,0">
                  <w:txbxContent>
                    <w:p w14:paraId="6EFC5C75" w14:textId="00EEEA6A" w:rsidR="007F219E" w:rsidRPr="007F219E" w:rsidRDefault="005800EA" w:rsidP="00367420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CONVERSAR COM O COLEGA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65C14CA3" wp14:editId="3828ACF9">
                <wp:simplePos x="0" y="0"/>
                <wp:positionH relativeFrom="column">
                  <wp:posOffset>7292975</wp:posOffset>
                </wp:positionH>
                <wp:positionV relativeFrom="page">
                  <wp:posOffset>6566535</wp:posOffset>
                </wp:positionV>
                <wp:extent cx="4290060" cy="523875"/>
                <wp:effectExtent l="0" t="0" r="5715" b="9525"/>
                <wp:wrapThrough wrapText="bothSides">
                  <wp:wrapPolygon edited="0">
                    <wp:start x="762" y="0"/>
                    <wp:lineTo x="0" y="1571"/>
                    <wp:lineTo x="0" y="19636"/>
                    <wp:lineTo x="381" y="21207"/>
                    <wp:lineTo x="20952" y="21207"/>
                    <wp:lineTo x="21333" y="19636"/>
                    <wp:lineTo x="21333" y="1571"/>
                    <wp:lineTo x="20571" y="0"/>
                    <wp:lineTo x="762" y="0"/>
                  </wp:wrapPolygon>
                </wp:wrapThrough>
                <wp:docPr id="151141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9F3CF" w14:textId="4B2A25B1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COZINHA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C14CA3" id="_x0000_s1037" style="position:absolute;margin-left:574.25pt;margin-top:517.05pt;width:337.8pt;height:41.25pt;z-index:25174528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4Z6LQ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" fillcolor="#dbad6b" stroked="f">
                <v:stroke joinstyle="miter"/>
                <v:textbox inset="4mm,,4mm,0">
                  <w:txbxContent>
                    <w:p w14:paraId="6149F3CF" w14:textId="4B2A25B1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COZINHA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3D0E57">
        <w:rPr>
          <w:noProof/>
        </w:rPr>
        <w:drawing>
          <wp:anchor distT="0" distB="0" distL="0" distR="0" simplePos="0" relativeHeight="251670528" behindDoc="1" locked="0" layoutInCell="1" allowOverlap="1" wp14:anchorId="16549263" wp14:editId="18FE889E">
            <wp:simplePos x="0" y="0"/>
            <wp:positionH relativeFrom="page">
              <wp:posOffset>7086600</wp:posOffset>
            </wp:positionH>
            <wp:positionV relativeFrom="page">
              <wp:posOffset>678180</wp:posOffset>
            </wp:positionV>
            <wp:extent cx="2258695" cy="2161540"/>
            <wp:effectExtent l="0" t="0" r="8255" b="0"/>
            <wp:wrapThrough wrapText="bothSides">
              <wp:wrapPolygon edited="0">
                <wp:start x="5830" y="0"/>
                <wp:lineTo x="3461" y="761"/>
                <wp:lineTo x="364" y="2475"/>
                <wp:lineTo x="0" y="4378"/>
                <wp:lineTo x="0" y="8757"/>
                <wp:lineTo x="182" y="9518"/>
                <wp:lineTo x="1640" y="12564"/>
                <wp:lineTo x="182" y="16752"/>
                <wp:lineTo x="182" y="19227"/>
                <wp:lineTo x="2004" y="21321"/>
                <wp:lineTo x="2550" y="21321"/>
                <wp:lineTo x="6012" y="21321"/>
                <wp:lineTo x="7287" y="21321"/>
                <wp:lineTo x="16942" y="19036"/>
                <wp:lineTo x="19675" y="15991"/>
                <wp:lineTo x="19675" y="15610"/>
                <wp:lineTo x="21497" y="13516"/>
                <wp:lineTo x="21497" y="10470"/>
                <wp:lineTo x="12206" y="9518"/>
                <wp:lineTo x="14210" y="7043"/>
                <wp:lineTo x="14392" y="6472"/>
                <wp:lineTo x="15849" y="3427"/>
                <wp:lineTo x="16396" y="1713"/>
                <wp:lineTo x="15303" y="1142"/>
                <wp:lineTo x="7287" y="0"/>
                <wp:lineTo x="5830" y="0"/>
              </wp:wrapPolygon>
            </wp:wrapThrough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E57">
        <w:rPr>
          <w:noProof/>
        </w:rPr>
        <w:drawing>
          <wp:anchor distT="0" distB="0" distL="0" distR="0" simplePos="0" relativeHeight="251669504" behindDoc="1" locked="0" layoutInCell="1" allowOverlap="1" wp14:anchorId="68F4BB06" wp14:editId="5AD42E3C">
            <wp:simplePos x="0" y="0"/>
            <wp:positionH relativeFrom="page">
              <wp:posOffset>6903720</wp:posOffset>
            </wp:positionH>
            <wp:positionV relativeFrom="page">
              <wp:posOffset>4572000</wp:posOffset>
            </wp:positionV>
            <wp:extent cx="2608580" cy="1817370"/>
            <wp:effectExtent l="0" t="0" r="1270" b="0"/>
            <wp:wrapThrough wrapText="bothSides">
              <wp:wrapPolygon edited="0">
                <wp:start x="9938" y="0"/>
                <wp:lineTo x="8991" y="906"/>
                <wp:lineTo x="8676" y="2038"/>
                <wp:lineTo x="8676" y="3623"/>
                <wp:lineTo x="4574" y="4075"/>
                <wp:lineTo x="1420" y="5660"/>
                <wp:lineTo x="1420" y="7245"/>
                <wp:lineTo x="0" y="10642"/>
                <wp:lineTo x="0" y="12679"/>
                <wp:lineTo x="1104" y="14491"/>
                <wp:lineTo x="1104" y="14943"/>
                <wp:lineTo x="5836" y="18113"/>
                <wp:lineTo x="6467" y="18113"/>
                <wp:lineTo x="7098" y="21283"/>
                <wp:lineTo x="8518" y="21283"/>
                <wp:lineTo x="17667" y="18113"/>
                <wp:lineTo x="20664" y="14943"/>
                <wp:lineTo x="20822" y="12906"/>
                <wp:lineTo x="16721" y="10868"/>
                <wp:lineTo x="13408" y="10868"/>
                <wp:lineTo x="21453" y="7245"/>
                <wp:lineTo x="21453" y="5208"/>
                <wp:lineTo x="15932" y="3623"/>
                <wp:lineTo x="16090" y="2491"/>
                <wp:lineTo x="15301" y="679"/>
                <wp:lineTo x="14197" y="0"/>
                <wp:lineTo x="9938" y="0"/>
              </wp:wrapPolygon>
            </wp:wrapThrough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E57">
        <w:rPr>
          <w:noProof/>
        </w:rPr>
        <w:drawing>
          <wp:anchor distT="0" distB="0" distL="0" distR="0" simplePos="0" relativeHeight="251668480" behindDoc="1" locked="0" layoutInCell="1" allowOverlap="1" wp14:anchorId="29E027FA" wp14:editId="4E457CDE">
            <wp:simplePos x="0" y="0"/>
            <wp:positionH relativeFrom="page">
              <wp:posOffset>678180</wp:posOffset>
            </wp:positionH>
            <wp:positionV relativeFrom="page">
              <wp:posOffset>4427220</wp:posOffset>
            </wp:positionV>
            <wp:extent cx="2383790" cy="1771650"/>
            <wp:effectExtent l="0" t="0" r="0" b="0"/>
            <wp:wrapThrough wrapText="bothSides">
              <wp:wrapPolygon edited="0">
                <wp:start x="9321" y="0"/>
                <wp:lineTo x="1554" y="697"/>
                <wp:lineTo x="518" y="2090"/>
                <wp:lineTo x="863" y="3716"/>
                <wp:lineTo x="173" y="6039"/>
                <wp:lineTo x="0" y="9523"/>
                <wp:lineTo x="0" y="19510"/>
                <wp:lineTo x="690" y="21368"/>
                <wp:lineTo x="1036" y="21368"/>
                <wp:lineTo x="20196" y="21368"/>
                <wp:lineTo x="21404" y="20439"/>
                <wp:lineTo x="21404" y="14632"/>
                <wp:lineTo x="20369" y="11148"/>
                <wp:lineTo x="20714" y="10219"/>
                <wp:lineTo x="20023" y="8826"/>
                <wp:lineTo x="18988" y="7432"/>
                <wp:lineTo x="19506" y="4645"/>
                <wp:lineTo x="19506" y="2787"/>
                <wp:lineTo x="17434" y="1858"/>
                <wp:lineTo x="11738" y="0"/>
                <wp:lineTo x="9321" y="0"/>
              </wp:wrapPolygon>
            </wp:wrapThrough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E57">
        <w:rPr>
          <w:noProof/>
        </w:rPr>
        <w:drawing>
          <wp:anchor distT="0" distB="0" distL="0" distR="0" simplePos="0" relativeHeight="251667456" behindDoc="1" locked="0" layoutInCell="1" allowOverlap="1" wp14:anchorId="0D7FF020" wp14:editId="4F24B520">
            <wp:simplePos x="0" y="0"/>
            <wp:positionH relativeFrom="page">
              <wp:posOffset>3726180</wp:posOffset>
            </wp:positionH>
            <wp:positionV relativeFrom="page">
              <wp:posOffset>4655820</wp:posOffset>
            </wp:positionV>
            <wp:extent cx="2630805" cy="1753235"/>
            <wp:effectExtent l="0" t="0" r="0" b="0"/>
            <wp:wrapThrough wrapText="bothSides">
              <wp:wrapPolygon edited="0">
                <wp:start x="13295" y="0"/>
                <wp:lineTo x="7508" y="939"/>
                <wp:lineTo x="3128" y="2582"/>
                <wp:lineTo x="2972" y="5163"/>
                <wp:lineTo x="3597" y="7745"/>
                <wp:lineTo x="2659" y="10561"/>
                <wp:lineTo x="2346" y="15255"/>
                <wp:lineTo x="0" y="15959"/>
                <wp:lineTo x="0" y="17368"/>
                <wp:lineTo x="7351" y="21357"/>
                <wp:lineTo x="7508" y="21357"/>
                <wp:lineTo x="8759" y="21357"/>
                <wp:lineTo x="21428" y="13847"/>
                <wp:lineTo x="21428" y="11970"/>
                <wp:lineTo x="19551" y="11500"/>
                <wp:lineTo x="17205" y="7745"/>
                <wp:lineTo x="15641" y="3990"/>
                <wp:lineTo x="15797" y="3051"/>
                <wp:lineTo x="14859" y="469"/>
                <wp:lineTo x="14390" y="0"/>
                <wp:lineTo x="13295" y="0"/>
              </wp:wrapPolygon>
            </wp:wrapThrough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E57">
        <w:rPr>
          <w:noProof/>
        </w:rPr>
        <w:drawing>
          <wp:anchor distT="0" distB="0" distL="0" distR="0" simplePos="0" relativeHeight="251666432" behindDoc="1" locked="0" layoutInCell="1" allowOverlap="1" wp14:anchorId="47D6854C" wp14:editId="6423DEBC">
            <wp:simplePos x="0" y="0"/>
            <wp:positionH relativeFrom="page">
              <wp:posOffset>3787140</wp:posOffset>
            </wp:positionH>
            <wp:positionV relativeFrom="page">
              <wp:posOffset>708660</wp:posOffset>
            </wp:positionV>
            <wp:extent cx="2516505" cy="2093595"/>
            <wp:effectExtent l="0" t="0" r="0" b="1905"/>
            <wp:wrapThrough wrapText="bothSides">
              <wp:wrapPolygon edited="0">
                <wp:start x="11282" y="0"/>
                <wp:lineTo x="10465" y="1179"/>
                <wp:lineTo x="10138" y="3145"/>
                <wp:lineTo x="3924" y="3145"/>
                <wp:lineTo x="1635" y="3931"/>
                <wp:lineTo x="981" y="9434"/>
                <wp:lineTo x="0" y="10220"/>
                <wp:lineTo x="0" y="20244"/>
                <wp:lineTo x="981" y="21423"/>
                <wp:lineTo x="3761" y="21423"/>
                <wp:lineTo x="8012" y="21423"/>
                <wp:lineTo x="20930" y="19458"/>
                <wp:lineTo x="21420" y="17099"/>
                <wp:lineTo x="21420" y="11203"/>
                <wp:lineTo x="21093" y="10220"/>
                <wp:lineTo x="20439" y="9434"/>
                <wp:lineTo x="21420" y="7076"/>
                <wp:lineTo x="21420" y="5110"/>
                <wp:lineTo x="19621" y="4127"/>
                <wp:lineTo x="15043" y="3145"/>
                <wp:lineTo x="14716" y="1179"/>
                <wp:lineTo x="13899" y="0"/>
                <wp:lineTo x="11282" y="0"/>
              </wp:wrapPolygon>
            </wp:wrapThrough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E57">
        <w:rPr>
          <w:noProof/>
        </w:rPr>
        <w:drawing>
          <wp:anchor distT="0" distB="0" distL="0" distR="0" simplePos="0" relativeHeight="251665408" behindDoc="1" locked="0" layoutInCell="1" allowOverlap="1" wp14:anchorId="3F7F81E8" wp14:editId="530AE5EF">
            <wp:simplePos x="0" y="0"/>
            <wp:positionH relativeFrom="page">
              <wp:posOffset>784860</wp:posOffset>
            </wp:positionH>
            <wp:positionV relativeFrom="page">
              <wp:posOffset>731520</wp:posOffset>
            </wp:positionV>
            <wp:extent cx="2172970" cy="2189480"/>
            <wp:effectExtent l="0" t="0" r="0" b="1270"/>
            <wp:wrapThrough wrapText="bothSides">
              <wp:wrapPolygon edited="0">
                <wp:start x="8332" y="0"/>
                <wp:lineTo x="7385" y="564"/>
                <wp:lineTo x="5681" y="2443"/>
                <wp:lineTo x="5870" y="9021"/>
                <wp:lineTo x="3787" y="15035"/>
                <wp:lineTo x="1894" y="18042"/>
                <wp:lineTo x="0" y="18606"/>
                <wp:lineTo x="0" y="20297"/>
                <wp:lineTo x="1515" y="21049"/>
                <wp:lineTo x="2083" y="21425"/>
                <wp:lineTo x="15906" y="21425"/>
                <wp:lineTo x="16285" y="21425"/>
                <wp:lineTo x="17421" y="21049"/>
                <wp:lineTo x="21398" y="19545"/>
                <wp:lineTo x="21398" y="18042"/>
                <wp:lineTo x="18179" y="15035"/>
                <wp:lineTo x="16475" y="12028"/>
                <wp:lineTo x="15338" y="9021"/>
                <wp:lineTo x="15717" y="2255"/>
                <wp:lineTo x="13823" y="564"/>
                <wp:lineTo x="12119" y="0"/>
                <wp:lineTo x="8332" y="0"/>
              </wp:wrapPolygon>
            </wp:wrapThrough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915D7" w14:textId="5C632006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DA00D0A" wp14:editId="29A7A52D">
                <wp:simplePos x="0" y="0"/>
                <wp:positionH relativeFrom="column">
                  <wp:posOffset>160655</wp:posOffset>
                </wp:positionH>
                <wp:positionV relativeFrom="page">
                  <wp:posOffset>6590665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474" y="0"/>
                    <wp:lineTo x="0" y="1571"/>
                    <wp:lineTo x="0" y="19636"/>
                    <wp:lineTo x="237" y="21207"/>
                    <wp:lineTo x="21094" y="21207"/>
                    <wp:lineTo x="21331" y="19636"/>
                    <wp:lineTo x="21331" y="1571"/>
                    <wp:lineTo x="20857" y="0"/>
                    <wp:lineTo x="474" y="0"/>
                  </wp:wrapPolygon>
                </wp:wrapThrough>
                <wp:docPr id="539096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EA94E" w14:textId="0C16C70D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DIGA O QUE VOCÊ VÊ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A00D0A" id="_x0000_s1038" style="position:absolute;margin-left:12.65pt;margin-top:518.95pt;width:337.8pt;height:41.25pt;z-index:25175040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RoFLg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1FFEA94E" w14:textId="0C16C70D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DIGA O QUE VOCÊ VÊ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12AE5C99" wp14:editId="0AADDFB7">
                <wp:simplePos x="0" y="0"/>
                <wp:positionH relativeFrom="margin">
                  <wp:align>center</wp:align>
                </wp:positionH>
                <wp:positionV relativeFrom="page">
                  <wp:posOffset>6544945</wp:posOffset>
                </wp:positionV>
                <wp:extent cx="4290060" cy="523875"/>
                <wp:effectExtent l="0" t="0" r="6350" b="9525"/>
                <wp:wrapThrough wrapText="bothSides">
                  <wp:wrapPolygon edited="0">
                    <wp:start x="638" y="0"/>
                    <wp:lineTo x="0" y="1571"/>
                    <wp:lineTo x="0" y="19636"/>
                    <wp:lineTo x="319" y="21207"/>
                    <wp:lineTo x="21068" y="21207"/>
                    <wp:lineTo x="21387" y="19636"/>
                    <wp:lineTo x="21387" y="1571"/>
                    <wp:lineTo x="20749" y="0"/>
                    <wp:lineTo x="638" y="0"/>
                  </wp:wrapPolygon>
                </wp:wrapThrough>
                <wp:docPr id="438959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1DB26" w14:textId="2F336FA3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LEITURA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AE5C99" id="_x0000_s1039" style="position:absolute;margin-left:0;margin-top:515.35pt;width:337.8pt;height:41.25pt;z-index:251751424;visibility:visible;mso-wrap-style:non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kGZLg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" fillcolor="#dbad6b" stroked="f">
                <v:stroke joinstyle="miter"/>
                <v:textbox inset="4mm,,4mm,0">
                  <w:txbxContent>
                    <w:p w14:paraId="4B51DB26" w14:textId="2F336FA3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LEITURA</w:t>
                      </w:r>
                    </w:p>
                  </w:txbxContent>
                </v:textbox>
                <w10:wrap type="through" anchorx="margin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32E7939E" wp14:editId="32834CA6">
                <wp:simplePos x="0" y="0"/>
                <wp:positionH relativeFrom="margin">
                  <wp:align>center</wp:align>
                </wp:positionH>
                <wp:positionV relativeFrom="page">
                  <wp:posOffset>2887345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15" y="0"/>
                    <wp:lineTo x="0" y="1571"/>
                    <wp:lineTo x="0" y="19636"/>
                    <wp:lineTo x="157" y="21207"/>
                    <wp:lineTo x="21233" y="21207"/>
                    <wp:lineTo x="21390" y="19636"/>
                    <wp:lineTo x="21390" y="1571"/>
                    <wp:lineTo x="21076" y="0"/>
                    <wp:lineTo x="315" y="0"/>
                  </wp:wrapPolygon>
                </wp:wrapThrough>
                <wp:docPr id="2002072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187A9" w14:textId="739B26B2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HORA DO DESCANSO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7939E" id="_x0000_s1040" style="position:absolute;margin-left:0;margin-top:227.35pt;width:337.8pt;height:41.25pt;z-index:251748352;visibility:visible;mso-wrap-style:non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SL6Lg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" fillcolor="#dbad6b" stroked="f">
                <v:stroke joinstyle="miter"/>
                <v:textbox inset="4mm,,4mm,0">
                  <w:txbxContent>
                    <w:p w14:paraId="164187A9" w14:textId="739B26B2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HORA DO DESCANSO</w:t>
                      </w:r>
                    </w:p>
                  </w:txbxContent>
                </v:textbox>
                <w10:wrap type="through" anchorx="margin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3BB309A" wp14:editId="2F88955E">
                <wp:simplePos x="0" y="0"/>
                <wp:positionH relativeFrom="column">
                  <wp:posOffset>283210</wp:posOffset>
                </wp:positionH>
                <wp:positionV relativeFrom="page">
                  <wp:posOffset>2692400</wp:posOffset>
                </wp:positionV>
                <wp:extent cx="2426335" cy="849630"/>
                <wp:effectExtent l="0" t="0" r="0" b="7620"/>
                <wp:wrapThrough wrapText="bothSides">
                  <wp:wrapPolygon edited="0">
                    <wp:start x="509" y="0"/>
                    <wp:lineTo x="0" y="1453"/>
                    <wp:lineTo x="0" y="19857"/>
                    <wp:lineTo x="339" y="21309"/>
                    <wp:lineTo x="21029" y="21309"/>
                    <wp:lineTo x="21368" y="19857"/>
                    <wp:lineTo x="21368" y="1453"/>
                    <wp:lineTo x="20859" y="0"/>
                    <wp:lineTo x="509" y="0"/>
                  </wp:wrapPolygon>
                </wp:wrapThrough>
                <wp:docPr id="548418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6335" cy="849630"/>
                        </a:xfrm>
                        <a:prstGeom prst="roundRect">
                          <a:avLst>
                            <a:gd name="adj" fmla="val 18962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23D73" w14:textId="37421A2B" w:rsidR="007F219E" w:rsidRPr="007F219E" w:rsidRDefault="005800EA" w:rsidP="00EC4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AULA DE ARTES</w:t>
                            </w: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BB309A" id="_x0000_s1041" style="position:absolute;margin-left:22.3pt;margin-top:212pt;width:191.05pt;height:66.9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24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" fillcolor="#dbad6b" stroked="f">
                <v:stroke joinstyle="miter"/>
                <v:textbox inset="4mm,0,4mm,0">
                  <w:txbxContent>
                    <w:p w14:paraId="4A823D73" w14:textId="37421A2B" w:rsidR="007F219E" w:rsidRPr="007F219E" w:rsidRDefault="005800EA" w:rsidP="00EC4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AULA DE ARTES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FE0EA47" wp14:editId="7FEDEEE8">
                <wp:simplePos x="0" y="0"/>
                <wp:positionH relativeFrom="column">
                  <wp:posOffset>6718935</wp:posOffset>
                </wp:positionH>
                <wp:positionV relativeFrom="page">
                  <wp:posOffset>2879725</wp:posOffset>
                </wp:positionV>
                <wp:extent cx="4290060" cy="523875"/>
                <wp:effectExtent l="0" t="0" r="4445" b="9525"/>
                <wp:wrapThrough wrapText="bothSides">
                  <wp:wrapPolygon edited="0">
                    <wp:start x="364" y="0"/>
                    <wp:lineTo x="0" y="1571"/>
                    <wp:lineTo x="0" y="19636"/>
                    <wp:lineTo x="182" y="21207"/>
                    <wp:lineTo x="21279" y="21207"/>
                    <wp:lineTo x="21461" y="19636"/>
                    <wp:lineTo x="21461" y="1571"/>
                    <wp:lineTo x="21097" y="0"/>
                    <wp:lineTo x="364" y="0"/>
                  </wp:wrapPolygon>
                </wp:wrapThrough>
                <wp:docPr id="21279240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9AC22" w14:textId="4C0F0800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COMIDA SAUDÁVEL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0EA47" id="_x0000_s1042" style="position:absolute;margin-left:529.05pt;margin-top:226.75pt;width:337.8pt;height:41.25pt;z-index:25174937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30C9AC22" w14:textId="4C0F0800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COMIDA SAUDÁVEL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>
        <w:rPr>
          <w:noProof/>
        </w:rPr>
        <w:drawing>
          <wp:anchor distT="0" distB="0" distL="0" distR="0" simplePos="0" relativeHeight="251677696" behindDoc="1" locked="0" layoutInCell="1" allowOverlap="1" wp14:anchorId="7D267EC3" wp14:editId="215E9409">
            <wp:simplePos x="0" y="0"/>
            <wp:positionH relativeFrom="page">
              <wp:posOffset>868680</wp:posOffset>
            </wp:positionH>
            <wp:positionV relativeFrom="page">
              <wp:posOffset>4213437</wp:posOffset>
            </wp:positionV>
            <wp:extent cx="1975485" cy="2294255"/>
            <wp:effectExtent l="0" t="0" r="5715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48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4D92CC21" wp14:editId="3D165204">
                <wp:simplePos x="0" y="0"/>
                <wp:positionH relativeFrom="column">
                  <wp:posOffset>6808470</wp:posOffset>
                </wp:positionH>
                <wp:positionV relativeFrom="page">
                  <wp:posOffset>6544945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92" y="0"/>
                    <wp:lineTo x="0" y="1571"/>
                    <wp:lineTo x="0" y="19636"/>
                    <wp:lineTo x="196" y="21207"/>
                    <wp:lineTo x="21156" y="21207"/>
                    <wp:lineTo x="21352" y="19636"/>
                    <wp:lineTo x="21352" y="1571"/>
                    <wp:lineTo x="20960" y="0"/>
                    <wp:lineTo x="392" y="0"/>
                  </wp:wrapPolygon>
                </wp:wrapThrough>
                <wp:docPr id="17376909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9177B" w14:textId="6B05D15E" w:rsidR="007F219E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EDUCAÇÃO FÍSICA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92CC21" id="_x0000_s1043" style="position:absolute;margin-left:536.1pt;margin-top:515.35pt;width:337.8pt;height:41.25pt;z-index:25175244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2639177B" w14:textId="6B05D15E" w:rsidR="007F219E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EDUCAÇÃO FÍSICA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>
        <w:rPr>
          <w:noProof/>
        </w:rPr>
        <w:drawing>
          <wp:anchor distT="0" distB="0" distL="0" distR="0" simplePos="0" relativeHeight="251676672" behindDoc="1" locked="0" layoutInCell="1" allowOverlap="1" wp14:anchorId="547E571C" wp14:editId="63B81DDE">
            <wp:simplePos x="0" y="0"/>
            <wp:positionH relativeFrom="page">
              <wp:posOffset>7277100</wp:posOffset>
            </wp:positionH>
            <wp:positionV relativeFrom="page">
              <wp:posOffset>4213437</wp:posOffset>
            </wp:positionV>
            <wp:extent cx="1843405" cy="2294255"/>
            <wp:effectExtent l="0" t="0" r="4445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72576" behindDoc="1" locked="0" layoutInCell="1" allowOverlap="1" wp14:anchorId="3F13F0A5" wp14:editId="06AE5F7B">
            <wp:simplePos x="0" y="0"/>
            <wp:positionH relativeFrom="page">
              <wp:posOffset>3749040</wp:posOffset>
            </wp:positionH>
            <wp:positionV relativeFrom="page">
              <wp:posOffset>1141730</wp:posOffset>
            </wp:positionV>
            <wp:extent cx="2583180" cy="1604645"/>
            <wp:effectExtent l="0" t="0" r="762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5CC22713" wp14:editId="6A91ABC0">
                <wp:simplePos x="0" y="0"/>
                <wp:positionH relativeFrom="page">
                  <wp:posOffset>632460</wp:posOffset>
                </wp:positionH>
                <wp:positionV relativeFrom="page">
                  <wp:posOffset>760730</wp:posOffset>
                </wp:positionV>
                <wp:extent cx="2440305" cy="1800225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0305" cy="1800225"/>
                          <a:chOff x="0" y="0"/>
                          <a:chExt cx="2440305" cy="180022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36" cy="175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973" y="47438"/>
                            <a:ext cx="943937" cy="738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1901" y="1037139"/>
                            <a:ext cx="1308080" cy="7625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D51DB0" id="Group 46" o:spid="_x0000_s1026" style="position:absolute;margin-left:49.8pt;margin-top:59.9pt;width:192.15pt;height:141.75pt;z-index:-251642880;mso-wrap-distance-left:0;mso-wrap-distance-right:0;mso-position-horizontal-relative:page;mso-position-vertical-relative:page" coordsize="24403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">
                <v:shape id="Image 47" o:spid="_x0000_s1027" type="#_x0000_t75" style="position:absolute;width:13068;height:1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">
                  <v:imagedata r:id="rId29" o:title=""/>
                </v:shape>
                <v:shape id="Image 48" o:spid="_x0000_s1028" type="#_x0000_t75" style="position:absolute;left:13139;top:474;width:9440;height:7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">
                  <v:imagedata r:id="rId30" o:title=""/>
                </v:shape>
                <v:shape id="Image 49" o:spid="_x0000_s1029" type="#_x0000_t75" style="position:absolute;left:11319;top:10371;width:13080;height:7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r w:rsidR="00766BFE">
        <w:rPr>
          <w:noProof/>
        </w:rPr>
        <w:drawing>
          <wp:anchor distT="0" distB="0" distL="0" distR="0" simplePos="0" relativeHeight="251674624" behindDoc="1" locked="0" layoutInCell="1" allowOverlap="1" wp14:anchorId="0992C78B" wp14:editId="7176DC2F">
            <wp:simplePos x="0" y="0"/>
            <wp:positionH relativeFrom="page">
              <wp:posOffset>6941820</wp:posOffset>
            </wp:positionH>
            <wp:positionV relativeFrom="page">
              <wp:posOffset>890270</wp:posOffset>
            </wp:positionV>
            <wp:extent cx="2506980" cy="1858010"/>
            <wp:effectExtent l="0" t="0" r="7620" b="889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75648" behindDoc="1" locked="0" layoutInCell="1" allowOverlap="1" wp14:anchorId="49F2735F" wp14:editId="46D6251E">
            <wp:simplePos x="0" y="0"/>
            <wp:positionH relativeFrom="page">
              <wp:posOffset>3749040</wp:posOffset>
            </wp:positionH>
            <wp:positionV relativeFrom="page">
              <wp:posOffset>4707890</wp:posOffset>
            </wp:positionV>
            <wp:extent cx="2587625" cy="1621155"/>
            <wp:effectExtent l="0" t="0" r="3175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7BCC3" w14:textId="7C45849B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7FD5F35D" wp14:editId="7E57FE07">
                <wp:simplePos x="0" y="0"/>
                <wp:positionH relativeFrom="column">
                  <wp:posOffset>6967855</wp:posOffset>
                </wp:positionH>
                <wp:positionV relativeFrom="page">
                  <wp:posOffset>2857500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71" y="0"/>
                    <wp:lineTo x="0" y="1571"/>
                    <wp:lineTo x="0" y="19636"/>
                    <wp:lineTo x="185" y="21207"/>
                    <wp:lineTo x="21143" y="21207"/>
                    <wp:lineTo x="21328" y="19636"/>
                    <wp:lineTo x="21328" y="1571"/>
                    <wp:lineTo x="20957" y="0"/>
                    <wp:lineTo x="371" y="0"/>
                  </wp:wrapPolygon>
                </wp:wrapThrough>
                <wp:docPr id="11900498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FDC0B" w14:textId="722DAB62" w:rsidR="00011BCF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IR PARA CASA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5F35D" id="_x0000_s1044" style="position:absolute;margin-left:548.65pt;margin-top:225pt;width:337.8pt;height:41.25pt;z-index:25175654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LfLg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3E7FDC0B" w14:textId="722DAB62" w:rsidR="00011BCF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IR PARA CASA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546A5E5" wp14:editId="03DBFAE9">
                <wp:simplePos x="0" y="0"/>
                <wp:positionH relativeFrom="margin">
                  <wp:align>center</wp:align>
                </wp:positionH>
                <wp:positionV relativeFrom="page">
                  <wp:posOffset>2667000</wp:posOffset>
                </wp:positionV>
                <wp:extent cx="2651760" cy="891540"/>
                <wp:effectExtent l="0" t="0" r="0" b="3810"/>
                <wp:wrapThrough wrapText="bothSides">
                  <wp:wrapPolygon edited="0">
                    <wp:start x="931" y="0"/>
                    <wp:lineTo x="0" y="1385"/>
                    <wp:lineTo x="0" y="18923"/>
                    <wp:lineTo x="776" y="21231"/>
                    <wp:lineTo x="20638" y="21231"/>
                    <wp:lineTo x="21414" y="18923"/>
                    <wp:lineTo x="21414" y="2308"/>
                    <wp:lineTo x="20638" y="0"/>
                    <wp:lineTo x="931" y="0"/>
                  </wp:wrapPolygon>
                </wp:wrapThrough>
                <wp:docPr id="1717311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760" cy="891540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C2129" w14:textId="073A8BE0" w:rsidR="00011BCF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CUIDAR DOS BRINQUEDOS</w:t>
                            </w: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6A5E5" id="_x0000_s1045" style="position:absolute;margin-left:0;margin-top:210pt;width:208.8pt;height:70.2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" fillcolor="#dbad6b" stroked="f">
                <v:stroke joinstyle="miter"/>
                <v:textbox inset="4mm,,4mm,0">
                  <w:txbxContent>
                    <w:p w14:paraId="037C2129" w14:textId="073A8BE0" w:rsidR="00011BCF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CUIDAR DOS BRINQUEDOS</w:t>
                      </w:r>
                    </w:p>
                  </w:txbxContent>
                </v:textbox>
                <w10:wrap type="through" anchorx="margin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4D2B70B6" wp14:editId="4DD69BF6">
                <wp:simplePos x="0" y="0"/>
                <wp:positionH relativeFrom="column">
                  <wp:posOffset>822325</wp:posOffset>
                </wp:positionH>
                <wp:positionV relativeFrom="page">
                  <wp:posOffset>2880360</wp:posOffset>
                </wp:positionV>
                <wp:extent cx="4290060" cy="523875"/>
                <wp:effectExtent l="0" t="0" r="635" b="9525"/>
                <wp:wrapThrough wrapText="bothSides">
                  <wp:wrapPolygon edited="0">
                    <wp:start x="617" y="0"/>
                    <wp:lineTo x="0" y="1571"/>
                    <wp:lineTo x="0" y="19636"/>
                    <wp:lineTo x="309" y="21207"/>
                    <wp:lineTo x="20993" y="21207"/>
                    <wp:lineTo x="21302" y="19636"/>
                    <wp:lineTo x="21302" y="1571"/>
                    <wp:lineTo x="20684" y="0"/>
                    <wp:lineTo x="617" y="0"/>
                  </wp:wrapPolygon>
                </wp:wrapThrough>
                <wp:docPr id="14772017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4CA0D" w14:textId="2EB558E7" w:rsidR="00011BCF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ESCREVER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2B70B6" id="_x0000_s1046" style="position:absolute;margin-left:64.75pt;margin-top:226.8pt;width:337.8pt;height:41.25pt;z-index:25175449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5FLQ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" fillcolor="#dbad6b" stroked="f">
                <v:stroke joinstyle="miter"/>
                <v:textbox inset="4mm,,4mm,0">
                  <w:txbxContent>
                    <w:p w14:paraId="4544CA0D" w14:textId="2EB558E7" w:rsidR="00011BCF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ESCREVER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32EC137" wp14:editId="58643C15">
                <wp:simplePos x="0" y="0"/>
                <wp:positionH relativeFrom="column">
                  <wp:posOffset>746125</wp:posOffset>
                </wp:positionH>
                <wp:positionV relativeFrom="page">
                  <wp:posOffset>6545580</wp:posOffset>
                </wp:positionV>
                <wp:extent cx="4290060" cy="523875"/>
                <wp:effectExtent l="0" t="0" r="9525" b="9525"/>
                <wp:wrapThrough wrapText="bothSides">
                  <wp:wrapPolygon edited="0">
                    <wp:start x="550" y="0"/>
                    <wp:lineTo x="0" y="1571"/>
                    <wp:lineTo x="0" y="19636"/>
                    <wp:lineTo x="275" y="21207"/>
                    <wp:lineTo x="21187" y="21207"/>
                    <wp:lineTo x="21462" y="19636"/>
                    <wp:lineTo x="21462" y="1571"/>
                    <wp:lineTo x="20912" y="0"/>
                    <wp:lineTo x="550" y="0"/>
                  </wp:wrapPolygon>
                </wp:wrapThrough>
                <wp:docPr id="1513739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EFC77" w14:textId="44654527" w:rsidR="00011BCF" w:rsidRPr="007F219E" w:rsidRDefault="005800EA" w:rsidP="007F219E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TECNOLOGIA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2EC137" id="_x0000_s1047" style="position:absolute;margin-left:58.75pt;margin-top:515.4pt;width:337.8pt;height:41.25pt;z-index:25175756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0XZLQ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" fillcolor="#dbad6b" stroked="f">
                <v:stroke joinstyle="miter"/>
                <v:textbox inset="4mm,,4mm,0">
                  <w:txbxContent>
                    <w:p w14:paraId="329EFC77" w14:textId="44654527" w:rsidR="00011BCF" w:rsidRPr="007F219E" w:rsidRDefault="005800EA" w:rsidP="007F219E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TECNOLOGIA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EC4782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7C5851EC" wp14:editId="2C77D95D">
                <wp:simplePos x="0" y="0"/>
                <wp:positionH relativeFrom="column">
                  <wp:posOffset>6893560</wp:posOffset>
                </wp:positionH>
                <wp:positionV relativeFrom="page">
                  <wp:posOffset>6370955</wp:posOffset>
                </wp:positionV>
                <wp:extent cx="1908810" cy="862965"/>
                <wp:effectExtent l="0" t="0" r="0" b="0"/>
                <wp:wrapThrough wrapText="bothSides">
                  <wp:wrapPolygon edited="0">
                    <wp:start x="647" y="0"/>
                    <wp:lineTo x="0" y="1430"/>
                    <wp:lineTo x="0" y="19550"/>
                    <wp:lineTo x="647" y="20980"/>
                    <wp:lineTo x="20910" y="20980"/>
                    <wp:lineTo x="21341" y="19550"/>
                    <wp:lineTo x="21341" y="1430"/>
                    <wp:lineTo x="20695" y="0"/>
                    <wp:lineTo x="647" y="0"/>
                  </wp:wrapPolygon>
                </wp:wrapThrough>
                <wp:docPr id="1389206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8810" cy="862965"/>
                        </a:xfrm>
                        <a:prstGeom prst="roundRect">
                          <a:avLst>
                            <a:gd name="adj" fmla="val 19552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DE31E1" w14:textId="18C630CE" w:rsidR="00EC4782" w:rsidRPr="007F219E" w:rsidRDefault="005800EA" w:rsidP="00EC4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AULA DE CAMPO</w:t>
                            </w: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5851EC" id="_x0000_s1048" style="position:absolute;margin-left:542.8pt;margin-top:501.65pt;width:150.3pt;height:67.9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28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" fillcolor="#dbad6b" stroked="f">
                <v:stroke joinstyle="miter"/>
                <v:textbox inset="4mm,0,4mm,0">
                  <w:txbxContent>
                    <w:p w14:paraId="34DE31E1" w14:textId="18C630CE" w:rsidR="00EC4782" w:rsidRPr="007F219E" w:rsidRDefault="005800EA" w:rsidP="00EC4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AULA DE CAMPO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EC4782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2927A95" wp14:editId="6D0A6229">
                <wp:simplePos x="0" y="0"/>
                <wp:positionH relativeFrom="column">
                  <wp:posOffset>3728720</wp:posOffset>
                </wp:positionH>
                <wp:positionV relativeFrom="page">
                  <wp:posOffset>6370955</wp:posOffset>
                </wp:positionV>
                <wp:extent cx="1908810" cy="862965"/>
                <wp:effectExtent l="0" t="0" r="0" b="0"/>
                <wp:wrapThrough wrapText="bothSides">
                  <wp:wrapPolygon edited="0">
                    <wp:start x="647" y="0"/>
                    <wp:lineTo x="0" y="1430"/>
                    <wp:lineTo x="0" y="19550"/>
                    <wp:lineTo x="647" y="20980"/>
                    <wp:lineTo x="20910" y="20980"/>
                    <wp:lineTo x="21341" y="19550"/>
                    <wp:lineTo x="21341" y="1430"/>
                    <wp:lineTo x="20695" y="0"/>
                    <wp:lineTo x="647" y="0"/>
                  </wp:wrapPolygon>
                </wp:wrapThrough>
                <wp:docPr id="1886715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8810" cy="862965"/>
                        </a:xfrm>
                        <a:prstGeom prst="roundRect">
                          <a:avLst>
                            <a:gd name="adj" fmla="val 19552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55FAA" w14:textId="064B13A0" w:rsidR="00EC4782" w:rsidRPr="007F219E" w:rsidRDefault="005800EA" w:rsidP="00EC4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AEE</w:t>
                            </w: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27A95" id="_x0000_s1049" style="position:absolute;margin-left:293.6pt;margin-top:501.65pt;width:150.3pt;height:67.9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28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" fillcolor="#dbad6b" stroked="f">
                <v:stroke joinstyle="miter"/>
                <v:textbox inset="4mm,0,4mm,0">
                  <w:txbxContent>
                    <w:p w14:paraId="64455FAA" w14:textId="064B13A0" w:rsidR="00EC4782" w:rsidRPr="007F219E" w:rsidRDefault="005800EA" w:rsidP="00EC4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AEE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766BFE">
        <w:rPr>
          <w:noProof/>
        </w:rPr>
        <w:drawing>
          <wp:anchor distT="0" distB="0" distL="0" distR="0" simplePos="0" relativeHeight="251684864" behindDoc="1" locked="0" layoutInCell="1" allowOverlap="1" wp14:anchorId="63BD3D17" wp14:editId="7B22BB5D">
            <wp:simplePos x="0" y="0"/>
            <wp:positionH relativeFrom="page">
              <wp:posOffset>6928485</wp:posOffset>
            </wp:positionH>
            <wp:positionV relativeFrom="page">
              <wp:posOffset>4396105</wp:posOffset>
            </wp:positionV>
            <wp:extent cx="2545080" cy="1596390"/>
            <wp:effectExtent l="0" t="0" r="7620" b="381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3840" behindDoc="1" locked="0" layoutInCell="1" allowOverlap="1" wp14:anchorId="2873F6CF" wp14:editId="5C85267F">
            <wp:simplePos x="0" y="0"/>
            <wp:positionH relativeFrom="page">
              <wp:posOffset>3926205</wp:posOffset>
            </wp:positionH>
            <wp:positionV relativeFrom="page">
              <wp:posOffset>4274185</wp:posOffset>
            </wp:positionV>
            <wp:extent cx="2245995" cy="1833245"/>
            <wp:effectExtent l="0" t="0" r="1905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2816" behindDoc="1" locked="0" layoutInCell="1" allowOverlap="1" wp14:anchorId="31F26750" wp14:editId="6D65268F">
            <wp:simplePos x="0" y="0"/>
            <wp:positionH relativeFrom="page">
              <wp:posOffset>862965</wp:posOffset>
            </wp:positionH>
            <wp:positionV relativeFrom="page">
              <wp:posOffset>4182745</wp:posOffset>
            </wp:positionV>
            <wp:extent cx="2014220" cy="2334895"/>
            <wp:effectExtent l="0" t="0" r="5080" b="8255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1792" behindDoc="1" locked="0" layoutInCell="1" allowOverlap="1" wp14:anchorId="0C697E0B" wp14:editId="38D8BA05">
            <wp:simplePos x="0" y="0"/>
            <wp:positionH relativeFrom="page">
              <wp:posOffset>7042785</wp:posOffset>
            </wp:positionH>
            <wp:positionV relativeFrom="page">
              <wp:posOffset>875665</wp:posOffset>
            </wp:positionV>
            <wp:extent cx="2328545" cy="1594485"/>
            <wp:effectExtent l="0" t="0" r="0" b="5715"/>
            <wp:wrapNone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0768" behindDoc="1" locked="0" layoutInCell="1" allowOverlap="1" wp14:anchorId="72C530FD" wp14:editId="18CAD84D">
            <wp:simplePos x="0" y="0"/>
            <wp:positionH relativeFrom="page">
              <wp:posOffset>4337685</wp:posOffset>
            </wp:positionH>
            <wp:positionV relativeFrom="page">
              <wp:posOffset>608965</wp:posOffset>
            </wp:positionV>
            <wp:extent cx="1423035" cy="2141855"/>
            <wp:effectExtent l="0" t="0" r="5715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79744" behindDoc="1" locked="0" layoutInCell="1" allowOverlap="1" wp14:anchorId="094DB1C4" wp14:editId="492E85AB">
            <wp:simplePos x="0" y="0"/>
            <wp:positionH relativeFrom="page">
              <wp:posOffset>641985</wp:posOffset>
            </wp:positionH>
            <wp:positionV relativeFrom="page">
              <wp:posOffset>1104265</wp:posOffset>
            </wp:positionV>
            <wp:extent cx="2413000" cy="1340485"/>
            <wp:effectExtent l="0" t="0" r="635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14EA5" w14:textId="2A1DD672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41FFE1AB" wp14:editId="5E323FC9">
                <wp:simplePos x="0" y="0"/>
                <wp:positionH relativeFrom="column">
                  <wp:posOffset>280035</wp:posOffset>
                </wp:positionH>
                <wp:positionV relativeFrom="page">
                  <wp:posOffset>2567940</wp:posOffset>
                </wp:positionV>
                <wp:extent cx="2377440" cy="847090"/>
                <wp:effectExtent l="0" t="0" r="3810" b="0"/>
                <wp:wrapThrough wrapText="bothSides">
                  <wp:wrapPolygon edited="0">
                    <wp:start x="346" y="0"/>
                    <wp:lineTo x="0" y="972"/>
                    <wp:lineTo x="0" y="19916"/>
                    <wp:lineTo x="346" y="20888"/>
                    <wp:lineTo x="21288" y="20888"/>
                    <wp:lineTo x="21462" y="19916"/>
                    <wp:lineTo x="21462" y="972"/>
                    <wp:lineTo x="21115" y="0"/>
                    <wp:lineTo x="346" y="0"/>
                  </wp:wrapPolygon>
                </wp:wrapThrough>
                <wp:docPr id="100307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847090"/>
                        </a:xfrm>
                        <a:prstGeom prst="roundRect">
                          <a:avLst>
                            <a:gd name="adj" fmla="val 16943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CCEC8" w14:textId="30B59EBA" w:rsidR="00EC4782" w:rsidRPr="007F219E" w:rsidRDefault="005800EA" w:rsidP="00EC4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CONHECENDO O MUNDO</w:t>
                            </w: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FFE1AB" id="_x0000_s1050" style="position:absolute;margin-left:22.05pt;margin-top:202.2pt;width:187.2pt;height:66.7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11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" fillcolor="#dbad6b" stroked="f">
                <v:stroke joinstyle="miter"/>
                <v:textbox inset="4mm,0,4mm,0">
                  <w:txbxContent>
                    <w:p w14:paraId="5AACCEC8" w14:textId="30B59EBA" w:rsidR="00EC4782" w:rsidRPr="007F219E" w:rsidRDefault="005800EA" w:rsidP="00EC4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CONHECENDO O MUNDO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4A42B4BA" wp14:editId="745328FE">
                <wp:simplePos x="0" y="0"/>
                <wp:positionH relativeFrom="column">
                  <wp:posOffset>3969173</wp:posOffset>
                </wp:positionH>
                <wp:positionV relativeFrom="page">
                  <wp:posOffset>2862580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1000" y="0"/>
                    <wp:lineTo x="0" y="1571"/>
                    <wp:lineTo x="0" y="19636"/>
                    <wp:lineTo x="500" y="21207"/>
                    <wp:lineTo x="20500" y="21207"/>
                    <wp:lineTo x="21000" y="19636"/>
                    <wp:lineTo x="21000" y="1571"/>
                    <wp:lineTo x="20000" y="0"/>
                    <wp:lineTo x="1000" y="0"/>
                  </wp:wrapPolygon>
                </wp:wrapThrough>
                <wp:docPr id="15072868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D7541" w14:textId="61C38735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BIBLIOTECA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42B4BA" id="_x0000_s1051" style="position:absolute;margin-left:312.55pt;margin-top:225.4pt;width:337.8pt;height:41.25pt;z-index:25176268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rrFLg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4D4D7541" w14:textId="61C38735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BIBLIOTECA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5C706486" wp14:editId="6AEB1121">
                <wp:simplePos x="0" y="0"/>
                <wp:positionH relativeFrom="column">
                  <wp:posOffset>7157085</wp:posOffset>
                </wp:positionH>
                <wp:positionV relativeFrom="page">
                  <wp:posOffset>2862580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606" y="0"/>
                    <wp:lineTo x="0" y="1571"/>
                    <wp:lineTo x="0" y="19636"/>
                    <wp:lineTo x="303" y="21207"/>
                    <wp:lineTo x="20923" y="21207"/>
                    <wp:lineTo x="21226" y="19636"/>
                    <wp:lineTo x="21226" y="1571"/>
                    <wp:lineTo x="20620" y="0"/>
                    <wp:lineTo x="606" y="0"/>
                  </wp:wrapPolygon>
                </wp:wrapThrough>
                <wp:docPr id="5634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A24D3" w14:textId="180F8599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ALMOÇO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06486" id="_x0000_s1052" style="position:absolute;margin-left:563.55pt;margin-top:225.4pt;width:337.8pt;height:41.25pt;z-index:25176371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798A24D3" w14:textId="180F8599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ALMOÇO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05A5A129" wp14:editId="35257C73">
                <wp:simplePos x="0" y="0"/>
                <wp:positionH relativeFrom="column">
                  <wp:posOffset>917575</wp:posOffset>
                </wp:positionH>
                <wp:positionV relativeFrom="page">
                  <wp:posOffset>6527800</wp:posOffset>
                </wp:positionV>
                <wp:extent cx="4290060" cy="523875"/>
                <wp:effectExtent l="0" t="0" r="1270" b="9525"/>
                <wp:wrapThrough wrapText="bothSides">
                  <wp:wrapPolygon edited="0">
                    <wp:start x="746" y="0"/>
                    <wp:lineTo x="0" y="1571"/>
                    <wp:lineTo x="0" y="19636"/>
                    <wp:lineTo x="373" y="21207"/>
                    <wp:lineTo x="20879" y="21207"/>
                    <wp:lineTo x="21252" y="19636"/>
                    <wp:lineTo x="21252" y="1571"/>
                    <wp:lineTo x="20506" y="0"/>
                    <wp:lineTo x="746" y="0"/>
                  </wp:wrapPolygon>
                </wp:wrapThrough>
                <wp:docPr id="876795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540E3" w14:textId="40F80A5F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MÚSICA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5A129" id="_x0000_s1053" style="position:absolute;margin-left:72.25pt;margin-top:514pt;width:337.8pt;height:41.25pt;z-index:25176473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60F540E3" w14:textId="40F80A5F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MÚSICA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5029722" wp14:editId="03143AA3">
                <wp:simplePos x="0" y="0"/>
                <wp:positionH relativeFrom="column">
                  <wp:posOffset>4020185</wp:posOffset>
                </wp:positionH>
                <wp:positionV relativeFrom="page">
                  <wp:posOffset>6527800</wp:posOffset>
                </wp:positionV>
                <wp:extent cx="4290060" cy="523875"/>
                <wp:effectExtent l="0" t="0" r="1270" b="9525"/>
                <wp:wrapThrough wrapText="bothSides">
                  <wp:wrapPolygon edited="0">
                    <wp:start x="636" y="0"/>
                    <wp:lineTo x="0" y="1571"/>
                    <wp:lineTo x="0" y="19636"/>
                    <wp:lineTo x="318" y="21207"/>
                    <wp:lineTo x="20985" y="21207"/>
                    <wp:lineTo x="21303" y="19636"/>
                    <wp:lineTo x="21303" y="1571"/>
                    <wp:lineTo x="20667" y="0"/>
                    <wp:lineTo x="636" y="0"/>
                  </wp:wrapPolygon>
                </wp:wrapThrough>
                <wp:docPr id="1548992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04F3B" w14:textId="35C0A05F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NÚMEROS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29722" id="_x0000_s1054" style="position:absolute;margin-left:316.55pt;margin-top:514pt;width:337.8pt;height:41.25pt;z-index:25176576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uF8Lw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" fillcolor="#dbad6b" stroked="f">
                <v:stroke joinstyle="miter"/>
                <v:textbox inset="4mm,,4mm,0">
                  <w:txbxContent>
                    <w:p w14:paraId="65D04F3B" w14:textId="35C0A05F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NÚMEROS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EC4782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654642C" wp14:editId="01B27606">
                <wp:simplePos x="0" y="0"/>
                <wp:positionH relativeFrom="column">
                  <wp:posOffset>6973570</wp:posOffset>
                </wp:positionH>
                <wp:positionV relativeFrom="page">
                  <wp:posOffset>6438900</wp:posOffset>
                </wp:positionV>
                <wp:extent cx="1752600" cy="812165"/>
                <wp:effectExtent l="0" t="0" r="0" b="6985"/>
                <wp:wrapThrough wrapText="bothSides">
                  <wp:wrapPolygon edited="0">
                    <wp:start x="470" y="0"/>
                    <wp:lineTo x="0" y="1013"/>
                    <wp:lineTo x="0" y="20266"/>
                    <wp:lineTo x="235" y="21279"/>
                    <wp:lineTo x="21130" y="21279"/>
                    <wp:lineTo x="21365" y="20266"/>
                    <wp:lineTo x="21365" y="1013"/>
                    <wp:lineTo x="20896" y="0"/>
                    <wp:lineTo x="470" y="0"/>
                  </wp:wrapPolygon>
                </wp:wrapThrough>
                <wp:docPr id="938465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812165"/>
                        </a:xfrm>
                        <a:prstGeom prst="roundRect">
                          <a:avLst>
                            <a:gd name="adj" fmla="val 16578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2D05D" w14:textId="5682BE76" w:rsidR="00EC4782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PARQUE</w:t>
                            </w: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54642C" id="_x0000_s1055" style="position:absolute;margin-left:549.1pt;margin-top:507pt;width:138pt;height:63.9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08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" fillcolor="#dbad6b" stroked="f">
                <v:stroke joinstyle="miter"/>
                <v:textbox inset="4mm,0,4mm,0">
                  <w:txbxContent>
                    <w:p w14:paraId="1352D05D" w14:textId="5682BE76" w:rsidR="00EC4782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PARQUE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766BFE">
        <w:rPr>
          <w:noProof/>
        </w:rPr>
        <w:drawing>
          <wp:anchor distT="0" distB="0" distL="0" distR="0" simplePos="0" relativeHeight="251693056" behindDoc="1" locked="0" layoutInCell="1" allowOverlap="1" wp14:anchorId="4801D12F" wp14:editId="57D2CC68">
            <wp:simplePos x="0" y="0"/>
            <wp:positionH relativeFrom="page">
              <wp:posOffset>6941946</wp:posOffset>
            </wp:positionH>
            <wp:positionV relativeFrom="page">
              <wp:posOffset>4259580</wp:posOffset>
            </wp:positionV>
            <wp:extent cx="2525142" cy="1785620"/>
            <wp:effectExtent l="0" t="0" r="8890" b="508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142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92032" behindDoc="1" locked="0" layoutInCell="1" allowOverlap="1" wp14:anchorId="38F14175" wp14:editId="2AF36E14">
            <wp:simplePos x="0" y="0"/>
            <wp:positionH relativeFrom="page">
              <wp:posOffset>3760470</wp:posOffset>
            </wp:positionH>
            <wp:positionV relativeFrom="page">
              <wp:posOffset>4392295</wp:posOffset>
            </wp:positionV>
            <wp:extent cx="2546985" cy="1933575"/>
            <wp:effectExtent l="0" t="0" r="5715" b="9525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91008" behindDoc="1" locked="0" layoutInCell="1" allowOverlap="1" wp14:anchorId="7FBAC336" wp14:editId="5D373B86">
            <wp:simplePos x="0" y="0"/>
            <wp:positionH relativeFrom="page">
              <wp:posOffset>1840230</wp:posOffset>
            </wp:positionH>
            <wp:positionV relativeFrom="page">
              <wp:posOffset>4331335</wp:posOffset>
            </wp:positionV>
            <wp:extent cx="1242060" cy="2002790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9984" behindDoc="1" locked="0" layoutInCell="1" allowOverlap="1" wp14:anchorId="454C6B16" wp14:editId="54C3238A">
            <wp:simplePos x="0" y="0"/>
            <wp:positionH relativeFrom="page">
              <wp:posOffset>598170</wp:posOffset>
            </wp:positionH>
            <wp:positionV relativeFrom="page">
              <wp:posOffset>4247515</wp:posOffset>
            </wp:positionV>
            <wp:extent cx="1186180" cy="2095500"/>
            <wp:effectExtent l="0" t="0" r="0" b="0"/>
            <wp:wrapNone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8960" behindDoc="1" locked="0" layoutInCell="1" allowOverlap="1" wp14:anchorId="6B8CB4A9" wp14:editId="0FB95A1F">
            <wp:simplePos x="0" y="0"/>
            <wp:positionH relativeFrom="page">
              <wp:posOffset>6877050</wp:posOffset>
            </wp:positionH>
            <wp:positionV relativeFrom="page">
              <wp:posOffset>1191895</wp:posOffset>
            </wp:positionV>
            <wp:extent cx="2662555" cy="1136650"/>
            <wp:effectExtent l="0" t="0" r="4445" b="635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7936" behindDoc="1" locked="0" layoutInCell="1" allowOverlap="1" wp14:anchorId="1359647D" wp14:editId="475129B2">
            <wp:simplePos x="0" y="0"/>
            <wp:positionH relativeFrom="page">
              <wp:posOffset>3829050</wp:posOffset>
            </wp:positionH>
            <wp:positionV relativeFrom="page">
              <wp:posOffset>589915</wp:posOffset>
            </wp:positionV>
            <wp:extent cx="2417445" cy="2132965"/>
            <wp:effectExtent l="0" t="0" r="1905" b="635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86912" behindDoc="1" locked="0" layoutInCell="1" allowOverlap="1" wp14:anchorId="23100829" wp14:editId="7E7AC7D5">
            <wp:simplePos x="0" y="0"/>
            <wp:positionH relativeFrom="page">
              <wp:posOffset>582930</wp:posOffset>
            </wp:positionH>
            <wp:positionV relativeFrom="page">
              <wp:posOffset>932815</wp:posOffset>
            </wp:positionV>
            <wp:extent cx="2545715" cy="1419225"/>
            <wp:effectExtent l="0" t="0" r="6985" b="9525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2E68F" w14:textId="3A438739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273D9B5" wp14:editId="3B1398BA">
                <wp:simplePos x="0" y="0"/>
                <wp:positionH relativeFrom="column">
                  <wp:posOffset>311785</wp:posOffset>
                </wp:positionH>
                <wp:positionV relativeFrom="page">
                  <wp:posOffset>2862580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92" y="0"/>
                    <wp:lineTo x="0" y="1571"/>
                    <wp:lineTo x="0" y="19636"/>
                    <wp:lineTo x="196" y="21207"/>
                    <wp:lineTo x="21156" y="21207"/>
                    <wp:lineTo x="21352" y="19636"/>
                    <wp:lineTo x="21352" y="1571"/>
                    <wp:lineTo x="20960" y="0"/>
                    <wp:lineTo x="392" y="0"/>
                  </wp:wrapPolygon>
                </wp:wrapThrough>
                <wp:docPr id="578841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D5434" w14:textId="4C5CDE86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EDUCAÇÃO FÍSICA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3D9B5" id="_x0000_s1056" style="position:absolute;margin-left:24.55pt;margin-top:225.4pt;width:337.8pt;height:41.25pt;z-index:25176883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Y+SLQ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" fillcolor="#dbad6b" stroked="f">
                <v:stroke joinstyle="miter"/>
                <v:textbox inset="4mm,,4mm,0">
                  <w:txbxContent>
                    <w:p w14:paraId="77CD5434" w14:textId="4C5CDE86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EDUCAÇÃO FÍSICA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FC8E08A" wp14:editId="399C58A1">
                <wp:simplePos x="0" y="0"/>
                <wp:positionH relativeFrom="column">
                  <wp:posOffset>6976745</wp:posOffset>
                </wp:positionH>
                <wp:positionV relativeFrom="page">
                  <wp:posOffset>6522085</wp:posOffset>
                </wp:positionV>
                <wp:extent cx="4290060" cy="523875"/>
                <wp:effectExtent l="0" t="0" r="1905" b="9525"/>
                <wp:wrapThrough wrapText="bothSides">
                  <wp:wrapPolygon edited="0">
                    <wp:start x="481" y="0"/>
                    <wp:lineTo x="0" y="1571"/>
                    <wp:lineTo x="0" y="19636"/>
                    <wp:lineTo x="240" y="21207"/>
                    <wp:lineTo x="21143" y="21207"/>
                    <wp:lineTo x="21384" y="19636"/>
                    <wp:lineTo x="21384" y="1571"/>
                    <wp:lineTo x="20903" y="0"/>
                    <wp:lineTo x="481" y="0"/>
                  </wp:wrapPolygon>
                </wp:wrapThrough>
                <wp:docPr id="504520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1B6BA" w14:textId="19A09FDE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MATEMÁTICA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C8E08A" id="_x0000_s1057" style="position:absolute;margin-left:549.35pt;margin-top:513.55pt;width:337.8pt;height:41.25pt;z-index:25177395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OLQ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" fillcolor="#dbad6b" stroked="f">
                <v:stroke joinstyle="miter"/>
                <v:textbox inset="4mm,,4mm,0">
                  <w:txbxContent>
                    <w:p w14:paraId="34A1B6BA" w14:textId="19A09FDE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MATEMÁTICA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AFB7441" wp14:editId="66DC7624">
                <wp:simplePos x="0" y="0"/>
                <wp:positionH relativeFrom="column">
                  <wp:posOffset>4202430</wp:posOffset>
                </wp:positionH>
                <wp:positionV relativeFrom="page">
                  <wp:posOffset>6522085</wp:posOffset>
                </wp:positionV>
                <wp:extent cx="4290060" cy="523875"/>
                <wp:effectExtent l="0" t="0" r="4445" b="9525"/>
                <wp:wrapThrough wrapText="bothSides">
                  <wp:wrapPolygon edited="0">
                    <wp:start x="886" y="0"/>
                    <wp:lineTo x="0" y="1571"/>
                    <wp:lineTo x="0" y="19636"/>
                    <wp:lineTo x="443" y="21207"/>
                    <wp:lineTo x="20817" y="21207"/>
                    <wp:lineTo x="21260" y="19636"/>
                    <wp:lineTo x="21260" y="1571"/>
                    <wp:lineTo x="20375" y="0"/>
                    <wp:lineTo x="886" y="0"/>
                  </wp:wrapPolygon>
                </wp:wrapThrough>
                <wp:docPr id="1823688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B1EF" w14:textId="00F43197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PÁTIO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B7441" id="_x0000_s1058" style="position:absolute;margin-left:330.9pt;margin-top:513.55pt;width:337.8pt;height:41.25pt;z-index:25177292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EhxLg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6DA3B1EF" w14:textId="00F43197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PÁTIO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26DEDED5" wp14:editId="523A0701">
                <wp:simplePos x="0" y="0"/>
                <wp:positionH relativeFrom="column">
                  <wp:posOffset>435610</wp:posOffset>
                </wp:positionH>
                <wp:positionV relativeFrom="page">
                  <wp:posOffset>6522085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88" y="0"/>
                    <wp:lineTo x="0" y="1571"/>
                    <wp:lineTo x="0" y="19636"/>
                    <wp:lineTo x="194" y="21207"/>
                    <wp:lineTo x="21154" y="21207"/>
                    <wp:lineTo x="21348" y="19636"/>
                    <wp:lineTo x="21348" y="1571"/>
                    <wp:lineTo x="20960" y="0"/>
                    <wp:lineTo x="388" y="0"/>
                  </wp:wrapPolygon>
                </wp:wrapThrough>
                <wp:docPr id="1305707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06907" w14:textId="5B41EB58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FUTSAL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DEDED5" id="_x0000_s1059" style="position:absolute;margin-left:34.3pt;margin-top:513.55pt;width:337.8pt;height:41.25pt;z-index:25177190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PtLg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07506907" w14:textId="5B41EB58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FUTSAL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1A26AB" wp14:editId="15C8A49F">
                <wp:simplePos x="0" y="0"/>
                <wp:positionH relativeFrom="column">
                  <wp:posOffset>7077710</wp:posOffset>
                </wp:positionH>
                <wp:positionV relativeFrom="page">
                  <wp:posOffset>2856865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538" y="0"/>
                    <wp:lineTo x="0" y="1571"/>
                    <wp:lineTo x="0" y="19636"/>
                    <wp:lineTo x="269" y="21207"/>
                    <wp:lineTo x="20999" y="21207"/>
                    <wp:lineTo x="21268" y="19636"/>
                    <wp:lineTo x="21268" y="1571"/>
                    <wp:lineTo x="20730" y="0"/>
                    <wp:lineTo x="538" y="0"/>
                  </wp:wrapPolygon>
                </wp:wrapThrough>
                <wp:docPr id="1736259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3EA34" w14:textId="0470A7AD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ALFABETO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1A26AB" id="_x0000_s1060" style="position:absolute;margin-left:557.3pt;margin-top:224.95pt;width:337.8pt;height:41.25pt;z-index:25177088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HCOLg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5603EA34" w14:textId="0470A7AD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ALFABETO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5B013A">
        <w:rPr>
          <w:noProof/>
        </w:rPr>
        <w:drawing>
          <wp:anchor distT="0" distB="0" distL="0" distR="0" simplePos="0" relativeHeight="251696128" behindDoc="1" locked="0" layoutInCell="1" allowOverlap="1" wp14:anchorId="21486E0F" wp14:editId="21A9AD16">
            <wp:simplePos x="0" y="0"/>
            <wp:positionH relativeFrom="page">
              <wp:posOffset>7106920</wp:posOffset>
            </wp:positionH>
            <wp:positionV relativeFrom="page">
              <wp:posOffset>621030</wp:posOffset>
            </wp:positionV>
            <wp:extent cx="2195195" cy="2124075"/>
            <wp:effectExtent l="0" t="0" r="0" b="9525"/>
            <wp:wrapNone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13A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2E62D98" wp14:editId="01C69F99">
                <wp:simplePos x="0" y="0"/>
                <wp:positionH relativeFrom="column">
                  <wp:posOffset>3417570</wp:posOffset>
                </wp:positionH>
                <wp:positionV relativeFrom="page">
                  <wp:posOffset>2696210</wp:posOffset>
                </wp:positionV>
                <wp:extent cx="2526665" cy="846455"/>
                <wp:effectExtent l="0" t="0" r="6985" b="0"/>
                <wp:wrapThrough wrapText="bothSides">
                  <wp:wrapPolygon edited="0">
                    <wp:start x="326" y="0"/>
                    <wp:lineTo x="0" y="1458"/>
                    <wp:lineTo x="0" y="19931"/>
                    <wp:lineTo x="326" y="20903"/>
                    <wp:lineTo x="21171" y="20903"/>
                    <wp:lineTo x="21497" y="19931"/>
                    <wp:lineTo x="21497" y="972"/>
                    <wp:lineTo x="21171" y="0"/>
                    <wp:lineTo x="326" y="0"/>
                  </wp:wrapPolygon>
                </wp:wrapThrough>
                <wp:docPr id="15287205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665" cy="846455"/>
                        </a:xfrm>
                        <a:prstGeom prst="roundRect">
                          <a:avLst>
                            <a:gd name="adj" fmla="val 17745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3B29DD" w14:textId="70DD4121" w:rsidR="005B013A" w:rsidRPr="007F219E" w:rsidRDefault="005B013A" w:rsidP="00580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E62D98" id="_x0000_s1061" style="position:absolute;margin-left:269.1pt;margin-top:212.3pt;width:198.95pt;height:66.6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16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" fillcolor="#dbad6b" stroked="f">
                <v:stroke joinstyle="miter"/>
                <v:textbox inset="4mm,0,4mm,0">
                  <w:txbxContent>
                    <w:p w14:paraId="743B29DD" w14:textId="70DD4121" w:rsidR="005B013A" w:rsidRPr="007F219E" w:rsidRDefault="005B013A" w:rsidP="005800EA">
                      <w:pPr>
                        <w:spacing w:after="0" w:line="240" w:lineRule="auto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EB7B8A">
        <w:rPr>
          <w:noProof/>
        </w:rPr>
        <w:drawing>
          <wp:anchor distT="0" distB="0" distL="0" distR="0" simplePos="0" relativeHeight="251699200" behindDoc="1" locked="0" layoutInCell="1" allowOverlap="1" wp14:anchorId="404FC06E" wp14:editId="6C961C5E">
            <wp:simplePos x="0" y="0"/>
            <wp:positionH relativeFrom="page">
              <wp:posOffset>3741420</wp:posOffset>
            </wp:positionH>
            <wp:positionV relativeFrom="page">
              <wp:posOffset>4541520</wp:posOffset>
            </wp:positionV>
            <wp:extent cx="2583180" cy="1826895"/>
            <wp:effectExtent l="0" t="0" r="7620" b="1905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95104" behindDoc="1" locked="0" layoutInCell="1" allowOverlap="1" wp14:anchorId="1030D6D9" wp14:editId="3CE5A628">
            <wp:simplePos x="0" y="0"/>
            <wp:positionH relativeFrom="page">
              <wp:posOffset>652780</wp:posOffset>
            </wp:positionH>
            <wp:positionV relativeFrom="page">
              <wp:posOffset>965200</wp:posOffset>
            </wp:positionV>
            <wp:extent cx="2393950" cy="1579880"/>
            <wp:effectExtent l="0" t="0" r="6350" b="127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697152" behindDoc="1" locked="0" layoutInCell="1" allowOverlap="1" wp14:anchorId="592DA943" wp14:editId="3F9E17D4">
            <wp:simplePos x="0" y="0"/>
            <wp:positionH relativeFrom="page">
              <wp:posOffset>568960</wp:posOffset>
            </wp:positionH>
            <wp:positionV relativeFrom="page">
              <wp:posOffset>4409440</wp:posOffset>
            </wp:positionV>
            <wp:extent cx="2562225" cy="1917700"/>
            <wp:effectExtent l="0" t="0" r="9525" b="6350"/>
            <wp:wrapNone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6BFE">
        <w:rPr>
          <w:noProof/>
        </w:rPr>
        <w:drawing>
          <wp:anchor distT="0" distB="0" distL="0" distR="0" simplePos="0" relativeHeight="251700224" behindDoc="1" locked="0" layoutInCell="1" allowOverlap="1" wp14:anchorId="6EDAAAA0" wp14:editId="4BA75818">
            <wp:simplePos x="0" y="0"/>
            <wp:positionH relativeFrom="page">
              <wp:posOffset>6863080</wp:posOffset>
            </wp:positionH>
            <wp:positionV relativeFrom="page">
              <wp:posOffset>4538980</wp:posOffset>
            </wp:positionV>
            <wp:extent cx="2675255" cy="1785620"/>
            <wp:effectExtent l="0" t="0" r="0" b="508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3D4E4" w14:textId="0A2E2A96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03F46039" wp14:editId="1BBCAE2E">
                <wp:simplePos x="0" y="0"/>
                <wp:positionH relativeFrom="column">
                  <wp:posOffset>546735</wp:posOffset>
                </wp:positionH>
                <wp:positionV relativeFrom="page">
                  <wp:posOffset>6530340</wp:posOffset>
                </wp:positionV>
                <wp:extent cx="1851660" cy="523875"/>
                <wp:effectExtent l="0" t="0" r="0" b="9525"/>
                <wp:wrapThrough wrapText="bothSides">
                  <wp:wrapPolygon edited="0">
                    <wp:start x="444" y="0"/>
                    <wp:lineTo x="0" y="1571"/>
                    <wp:lineTo x="0" y="19636"/>
                    <wp:lineTo x="222" y="21207"/>
                    <wp:lineTo x="21111" y="21207"/>
                    <wp:lineTo x="21333" y="19636"/>
                    <wp:lineTo x="21333" y="1571"/>
                    <wp:lineTo x="20889" y="0"/>
                    <wp:lineTo x="444" y="0"/>
                  </wp:wrapPolygon>
                </wp:wrapThrough>
                <wp:docPr id="1039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16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A41A9" w14:textId="2BFB6D58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F46039" id="_x0000_s1062" style="position:absolute;margin-left:43.05pt;margin-top:514.2pt;width:145.8pt;height:41.25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" fillcolor="#dbad6b" stroked="f">
                <v:stroke joinstyle="miter"/>
                <v:textbox inset="4mm,,4mm,0">
                  <w:txbxContent>
                    <w:p w14:paraId="7C7A41A9" w14:textId="2BFB6D58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E180A3F" wp14:editId="2895F2FA">
                <wp:simplePos x="0" y="0"/>
                <wp:positionH relativeFrom="column">
                  <wp:posOffset>4021455</wp:posOffset>
                </wp:positionH>
                <wp:positionV relativeFrom="page">
                  <wp:posOffset>6530340</wp:posOffset>
                </wp:positionV>
                <wp:extent cx="1912620" cy="523875"/>
                <wp:effectExtent l="0" t="0" r="0" b="9525"/>
                <wp:wrapThrough wrapText="bothSides">
                  <wp:wrapPolygon edited="0">
                    <wp:start x="430" y="0"/>
                    <wp:lineTo x="0" y="1571"/>
                    <wp:lineTo x="0" y="19636"/>
                    <wp:lineTo x="215" y="21207"/>
                    <wp:lineTo x="21084" y="21207"/>
                    <wp:lineTo x="21299" y="19636"/>
                    <wp:lineTo x="21299" y="1571"/>
                    <wp:lineTo x="20869" y="0"/>
                    <wp:lineTo x="430" y="0"/>
                  </wp:wrapPolygon>
                </wp:wrapThrough>
                <wp:docPr id="10210508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262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B6879" w14:textId="387714CD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180A3F" id="_x0000_s1063" style="position:absolute;margin-left:316.65pt;margin-top:514.2pt;width:150.6pt;height:41.2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" fillcolor="#dbad6b" stroked="f">
                <v:stroke joinstyle="miter"/>
                <v:textbox inset="4mm,,4mm,0">
                  <w:txbxContent>
                    <w:p w14:paraId="232B6879" w14:textId="387714CD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38C15EC2" wp14:editId="17E47D21">
                <wp:simplePos x="0" y="0"/>
                <wp:positionH relativeFrom="column">
                  <wp:posOffset>6802755</wp:posOffset>
                </wp:positionH>
                <wp:positionV relativeFrom="page">
                  <wp:posOffset>6530340</wp:posOffset>
                </wp:positionV>
                <wp:extent cx="2164080" cy="523875"/>
                <wp:effectExtent l="0" t="0" r="7620" b="9525"/>
                <wp:wrapThrough wrapText="bothSides">
                  <wp:wrapPolygon edited="0">
                    <wp:start x="380" y="0"/>
                    <wp:lineTo x="0" y="1571"/>
                    <wp:lineTo x="0" y="19636"/>
                    <wp:lineTo x="190" y="21207"/>
                    <wp:lineTo x="21296" y="21207"/>
                    <wp:lineTo x="21486" y="19636"/>
                    <wp:lineTo x="21486" y="1571"/>
                    <wp:lineTo x="21106" y="0"/>
                    <wp:lineTo x="380" y="0"/>
                  </wp:wrapPolygon>
                </wp:wrapThrough>
                <wp:docPr id="1616319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408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F3EEB" w14:textId="5BE038F5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15EC2" id="_x0000_s1064" style="position:absolute;margin-left:535.65pt;margin-top:514.2pt;width:170.4pt;height:41.25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" fillcolor="#dbad6b" stroked="f">
                <v:stroke joinstyle="miter"/>
                <v:textbox inset="4mm,,4mm,0">
                  <w:txbxContent>
                    <w:p w14:paraId="4F2F3EEB" w14:textId="5BE038F5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6E35071" wp14:editId="336A2CDC">
                <wp:simplePos x="0" y="0"/>
                <wp:positionH relativeFrom="column">
                  <wp:posOffset>523240</wp:posOffset>
                </wp:positionH>
                <wp:positionV relativeFrom="page">
                  <wp:posOffset>2865120</wp:posOffset>
                </wp:positionV>
                <wp:extent cx="1920875" cy="523875"/>
                <wp:effectExtent l="0" t="0" r="3175" b="9525"/>
                <wp:wrapThrough wrapText="bothSides">
                  <wp:wrapPolygon edited="0">
                    <wp:start x="428" y="0"/>
                    <wp:lineTo x="0" y="1571"/>
                    <wp:lineTo x="0" y="19636"/>
                    <wp:lineTo x="214" y="21207"/>
                    <wp:lineTo x="21207" y="21207"/>
                    <wp:lineTo x="21421" y="19636"/>
                    <wp:lineTo x="21421" y="1571"/>
                    <wp:lineTo x="20993" y="0"/>
                    <wp:lineTo x="428" y="0"/>
                  </wp:wrapPolygon>
                </wp:wrapThrough>
                <wp:docPr id="45376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875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631B1" w14:textId="301A39CB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E35071" id="_x0000_s1065" style="position:absolute;margin-left:41.2pt;margin-top:225.6pt;width:151.25pt;height:41.2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" fillcolor="#dbad6b" stroked="f">
                <v:stroke joinstyle="miter"/>
                <v:textbox inset="4mm,,4mm,0">
                  <w:txbxContent>
                    <w:p w14:paraId="385631B1" w14:textId="301A39CB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40889E65" wp14:editId="42BA83CD">
                <wp:simplePos x="0" y="0"/>
                <wp:positionH relativeFrom="column">
                  <wp:posOffset>6734175</wp:posOffset>
                </wp:positionH>
                <wp:positionV relativeFrom="page">
                  <wp:posOffset>2865120</wp:posOffset>
                </wp:positionV>
                <wp:extent cx="2255520" cy="523875"/>
                <wp:effectExtent l="0" t="0" r="0" b="9525"/>
                <wp:wrapThrough wrapText="bothSides">
                  <wp:wrapPolygon edited="0">
                    <wp:start x="365" y="0"/>
                    <wp:lineTo x="0" y="1571"/>
                    <wp:lineTo x="0" y="19636"/>
                    <wp:lineTo x="182" y="21207"/>
                    <wp:lineTo x="21162" y="21207"/>
                    <wp:lineTo x="21345" y="19636"/>
                    <wp:lineTo x="21345" y="1571"/>
                    <wp:lineTo x="20980" y="0"/>
                    <wp:lineTo x="365" y="0"/>
                  </wp:wrapPolygon>
                </wp:wrapThrough>
                <wp:docPr id="918387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8A011" w14:textId="353F5491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89E65" id="_x0000_s1066" style="position:absolute;margin-left:530.25pt;margin-top:225.6pt;width:177.6pt;height:41.2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" fillcolor="#dbad6b" stroked="f">
                <v:stroke joinstyle="miter"/>
                <v:textbox inset="4mm,,4mm,0">
                  <w:txbxContent>
                    <w:p w14:paraId="76C8A011" w14:textId="353F5491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447DC218" wp14:editId="2B263A2E">
                <wp:simplePos x="0" y="0"/>
                <wp:positionH relativeFrom="column">
                  <wp:posOffset>3914775</wp:posOffset>
                </wp:positionH>
                <wp:positionV relativeFrom="page">
                  <wp:posOffset>2865120</wp:posOffset>
                </wp:positionV>
                <wp:extent cx="1905000" cy="523875"/>
                <wp:effectExtent l="0" t="0" r="0" b="9525"/>
                <wp:wrapThrough wrapText="bothSides">
                  <wp:wrapPolygon edited="0">
                    <wp:start x="432" y="0"/>
                    <wp:lineTo x="0" y="1571"/>
                    <wp:lineTo x="0" y="19636"/>
                    <wp:lineTo x="216" y="21207"/>
                    <wp:lineTo x="21168" y="21207"/>
                    <wp:lineTo x="21384" y="19636"/>
                    <wp:lineTo x="21384" y="1571"/>
                    <wp:lineTo x="20952" y="0"/>
                    <wp:lineTo x="432" y="0"/>
                  </wp:wrapPolygon>
                </wp:wrapThrough>
                <wp:docPr id="18346298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576CF" w14:textId="6DEB6802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DC218" id="_x0000_s1067" style="position:absolute;margin-left:308.25pt;margin-top:225.6pt;width:150pt;height:41.2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" fillcolor="#dbad6b" stroked="f">
                <v:stroke joinstyle="miter"/>
                <v:textbox inset="4mm,,4mm,0">
                  <w:txbxContent>
                    <w:p w14:paraId="3A1576CF" w14:textId="6DEB6802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</w:p>
    <w:p w14:paraId="049AF99C" w14:textId="374A60A2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 w:rsidRPr="007F219E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24C42289" wp14:editId="57E9FFF3">
                <wp:simplePos x="0" y="0"/>
                <wp:positionH relativeFrom="column">
                  <wp:posOffset>3761015</wp:posOffset>
                </wp:positionH>
                <wp:positionV relativeFrom="page">
                  <wp:posOffset>6477555</wp:posOffset>
                </wp:positionV>
                <wp:extent cx="1866900" cy="523875"/>
                <wp:effectExtent l="0" t="0" r="0" b="9525"/>
                <wp:wrapThrough wrapText="bothSides">
                  <wp:wrapPolygon edited="0">
                    <wp:start x="441" y="0"/>
                    <wp:lineTo x="0" y="1571"/>
                    <wp:lineTo x="0" y="19636"/>
                    <wp:lineTo x="220" y="21207"/>
                    <wp:lineTo x="21159" y="21207"/>
                    <wp:lineTo x="21380" y="19636"/>
                    <wp:lineTo x="21380" y="1571"/>
                    <wp:lineTo x="20939" y="0"/>
                    <wp:lineTo x="441" y="0"/>
                  </wp:wrapPolygon>
                </wp:wrapThrough>
                <wp:docPr id="1157907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5A7AB" w14:textId="54CEC1E7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42289" id="_x0000_s1068" style="position:absolute;margin-left:296.15pt;margin-top:510.05pt;width:147pt;height:41.2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" fillcolor="#dbad6b" stroked="f">
                <v:stroke joinstyle="miter"/>
                <v:textbox inset="4mm,,4mm,0">
                  <w:txbxContent>
                    <w:p w14:paraId="2A85A7AB" w14:textId="54CEC1E7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BD212A4" wp14:editId="04BE1BCD">
                <wp:simplePos x="0" y="0"/>
                <wp:positionH relativeFrom="column">
                  <wp:posOffset>412115</wp:posOffset>
                </wp:positionH>
                <wp:positionV relativeFrom="page">
                  <wp:posOffset>6529070</wp:posOffset>
                </wp:positionV>
                <wp:extent cx="2202180" cy="523875"/>
                <wp:effectExtent l="0" t="0" r="7620" b="9525"/>
                <wp:wrapThrough wrapText="bothSides">
                  <wp:wrapPolygon edited="0">
                    <wp:start x="374" y="0"/>
                    <wp:lineTo x="0" y="1571"/>
                    <wp:lineTo x="0" y="19636"/>
                    <wp:lineTo x="187" y="21207"/>
                    <wp:lineTo x="21301" y="21207"/>
                    <wp:lineTo x="21488" y="19636"/>
                    <wp:lineTo x="21488" y="1571"/>
                    <wp:lineTo x="21114" y="0"/>
                    <wp:lineTo x="374" y="0"/>
                  </wp:wrapPolygon>
                </wp:wrapThrough>
                <wp:docPr id="430664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51854" w14:textId="127D4DC4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D212A4" id="_x0000_s1069" style="position:absolute;margin-left:32.45pt;margin-top:514.1pt;width:173.4pt;height:41.2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" fillcolor="#dbad6b" stroked="f">
                <v:stroke joinstyle="miter"/>
                <v:textbox inset="4mm,,4mm,0">
                  <w:txbxContent>
                    <w:p w14:paraId="21151854" w14:textId="127D4DC4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6F25B67E" wp14:editId="3D35560D">
                <wp:simplePos x="0" y="0"/>
                <wp:positionH relativeFrom="column">
                  <wp:posOffset>6517005</wp:posOffset>
                </wp:positionH>
                <wp:positionV relativeFrom="page">
                  <wp:posOffset>6529070</wp:posOffset>
                </wp:positionV>
                <wp:extent cx="2407920" cy="523875"/>
                <wp:effectExtent l="0" t="0" r="0" b="9525"/>
                <wp:wrapThrough wrapText="bothSides">
                  <wp:wrapPolygon edited="0">
                    <wp:start x="342" y="0"/>
                    <wp:lineTo x="0" y="1571"/>
                    <wp:lineTo x="0" y="19636"/>
                    <wp:lineTo x="171" y="21207"/>
                    <wp:lineTo x="21190" y="21207"/>
                    <wp:lineTo x="21361" y="19636"/>
                    <wp:lineTo x="21361" y="1571"/>
                    <wp:lineTo x="21019" y="0"/>
                    <wp:lineTo x="342" y="0"/>
                  </wp:wrapPolygon>
                </wp:wrapThrough>
                <wp:docPr id="293853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792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D1A0F" w14:textId="6A26CD7D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25B67E" id="_x0000_s1070" style="position:absolute;margin-left:513.15pt;margin-top:514.1pt;width:189.6pt;height:41.2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" fillcolor="#dbad6b" stroked="f">
                <v:stroke joinstyle="miter"/>
                <v:textbox inset="4mm,,4mm,0">
                  <w:txbxContent>
                    <w:p w14:paraId="545D1A0F" w14:textId="6A26CD7D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437DCB1F" wp14:editId="1E8658B8">
                <wp:simplePos x="0" y="0"/>
                <wp:positionH relativeFrom="column">
                  <wp:posOffset>6635115</wp:posOffset>
                </wp:positionH>
                <wp:positionV relativeFrom="page">
                  <wp:posOffset>2857500</wp:posOffset>
                </wp:positionV>
                <wp:extent cx="1897380" cy="523875"/>
                <wp:effectExtent l="0" t="0" r="7620" b="9525"/>
                <wp:wrapThrough wrapText="bothSides">
                  <wp:wrapPolygon edited="0">
                    <wp:start x="434" y="0"/>
                    <wp:lineTo x="0" y="1571"/>
                    <wp:lineTo x="0" y="19636"/>
                    <wp:lineTo x="217" y="21207"/>
                    <wp:lineTo x="21253" y="21207"/>
                    <wp:lineTo x="21470" y="19636"/>
                    <wp:lineTo x="21470" y="1571"/>
                    <wp:lineTo x="21036" y="0"/>
                    <wp:lineTo x="434" y="0"/>
                  </wp:wrapPolygon>
                </wp:wrapThrough>
                <wp:docPr id="387974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738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CF027" w14:textId="003B2C75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DCB1F" id="_x0000_s1071" style="position:absolute;margin-left:522.45pt;margin-top:225pt;width:149.4pt;height:41.2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" fillcolor="#dbad6b" stroked="f">
                <v:stroke joinstyle="miter"/>
                <v:textbox inset="4mm,,4mm,0">
                  <w:txbxContent>
                    <w:p w14:paraId="5A3CF027" w14:textId="003B2C75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18CE8C7" wp14:editId="63EDEE4D">
                <wp:simplePos x="0" y="0"/>
                <wp:positionH relativeFrom="column">
                  <wp:posOffset>3838575</wp:posOffset>
                </wp:positionH>
                <wp:positionV relativeFrom="page">
                  <wp:posOffset>2857500</wp:posOffset>
                </wp:positionV>
                <wp:extent cx="1706880" cy="523875"/>
                <wp:effectExtent l="0" t="0" r="7620" b="9525"/>
                <wp:wrapThrough wrapText="bothSides">
                  <wp:wrapPolygon edited="0">
                    <wp:start x="482" y="0"/>
                    <wp:lineTo x="0" y="1571"/>
                    <wp:lineTo x="0" y="19636"/>
                    <wp:lineTo x="241" y="21207"/>
                    <wp:lineTo x="21214" y="21207"/>
                    <wp:lineTo x="21455" y="19636"/>
                    <wp:lineTo x="21455" y="1571"/>
                    <wp:lineTo x="20973" y="0"/>
                    <wp:lineTo x="482" y="0"/>
                  </wp:wrapPolygon>
                </wp:wrapThrough>
                <wp:docPr id="43405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88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68439" w14:textId="0ABC91F7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CE8C7" id="_x0000_s1072" style="position:absolute;margin-left:302.25pt;margin-top:225pt;width:134.4pt;height:41.2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" fillcolor="#dbad6b" stroked="f">
                <v:stroke joinstyle="miter"/>
                <v:textbox inset="4mm,,4mm,0">
                  <w:txbxContent>
                    <w:p w14:paraId="63668439" w14:textId="0ABC91F7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7A19B5D9" wp14:editId="3E6E4394">
                <wp:simplePos x="0" y="0"/>
                <wp:positionH relativeFrom="column">
                  <wp:posOffset>836295</wp:posOffset>
                </wp:positionH>
                <wp:positionV relativeFrom="page">
                  <wp:posOffset>2857500</wp:posOffset>
                </wp:positionV>
                <wp:extent cx="1638300" cy="523875"/>
                <wp:effectExtent l="0" t="0" r="0" b="9525"/>
                <wp:wrapThrough wrapText="bothSides">
                  <wp:wrapPolygon edited="0">
                    <wp:start x="502" y="0"/>
                    <wp:lineTo x="0" y="1571"/>
                    <wp:lineTo x="0" y="19636"/>
                    <wp:lineTo x="251" y="21207"/>
                    <wp:lineTo x="21098" y="21207"/>
                    <wp:lineTo x="21349" y="19636"/>
                    <wp:lineTo x="21349" y="1571"/>
                    <wp:lineTo x="20847" y="0"/>
                    <wp:lineTo x="502" y="0"/>
                  </wp:wrapPolygon>
                </wp:wrapThrough>
                <wp:docPr id="1611083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976C5" w14:textId="096D112E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9B5D9" id="_x0000_s1073" style="position:absolute;margin-left:65.85pt;margin-top:225pt;width:129pt;height:41.2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" fillcolor="#dbad6b" stroked="f">
                <v:stroke joinstyle="miter"/>
                <v:textbox inset="4mm,,4mm,0">
                  <w:txbxContent>
                    <w:p w14:paraId="7EA976C5" w14:textId="096D112E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</w:p>
    <w:p w14:paraId="486693CA" w14:textId="60C480CE" w:rsidR="009612E7" w:rsidRDefault="005800EA" w:rsidP="001C57FF">
      <w:pPr>
        <w:pStyle w:val="Numbered"/>
        <w:numPr>
          <w:ilvl w:val="0"/>
          <w:numId w:val="0"/>
        </w:numPr>
        <w:sectPr w:rsidR="009612E7" w:rsidSect="001C57FF">
          <w:pgSz w:w="15840" w:h="12240" w:orient="landscape" w:code="1"/>
          <w:pgMar w:top="567" w:right="567" w:bottom="567" w:left="567" w:header="283" w:footer="1020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0" distR="0" simplePos="0" relativeHeight="251715584" behindDoc="1" locked="0" layoutInCell="1" allowOverlap="1" wp14:anchorId="5B9814CC" wp14:editId="3B1B9CB5">
            <wp:simplePos x="0" y="0"/>
            <wp:positionH relativeFrom="page">
              <wp:posOffset>735580</wp:posOffset>
            </wp:positionH>
            <wp:positionV relativeFrom="page">
              <wp:posOffset>694413</wp:posOffset>
            </wp:positionV>
            <wp:extent cx="2420620" cy="2126615"/>
            <wp:effectExtent l="0" t="0" r="0" b="6985"/>
            <wp:wrapNone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3E7C837" wp14:editId="4FBF50A1">
                <wp:simplePos x="0" y="0"/>
                <wp:positionH relativeFrom="column">
                  <wp:posOffset>6367395</wp:posOffset>
                </wp:positionH>
                <wp:positionV relativeFrom="page">
                  <wp:posOffset>2903122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63" y="0"/>
                    <wp:lineTo x="0" y="1571"/>
                    <wp:lineTo x="0" y="19636"/>
                    <wp:lineTo x="182" y="21207"/>
                    <wp:lineTo x="21237" y="21207"/>
                    <wp:lineTo x="21418" y="19636"/>
                    <wp:lineTo x="21418" y="1571"/>
                    <wp:lineTo x="21055" y="0"/>
                    <wp:lineTo x="363" y="0"/>
                  </wp:wrapPolygon>
                </wp:wrapThrough>
                <wp:docPr id="735293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5C646" w14:textId="38BD5BD1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ESCOVAR OS DENTES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E7C837" id="_x0000_s1074" style="position:absolute;margin-left:501.35pt;margin-top:228.6pt;width:337.8pt;height:41.25pt;z-index:25179238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fgLg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" fillcolor="#dbad6b" stroked="f">
                <v:stroke joinstyle="miter"/>
                <v:textbox inset="4mm,,4mm,0">
                  <w:txbxContent>
                    <w:p w14:paraId="6015C646" w14:textId="38BD5BD1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ESCOVAR OS DENTES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6BB08F02" wp14:editId="3A388FE4">
                <wp:simplePos x="0" y="0"/>
                <wp:positionH relativeFrom="column">
                  <wp:posOffset>927735</wp:posOffset>
                </wp:positionH>
                <wp:positionV relativeFrom="page">
                  <wp:posOffset>2858770</wp:posOffset>
                </wp:positionV>
                <wp:extent cx="1508760" cy="523875"/>
                <wp:effectExtent l="0" t="0" r="0" b="9525"/>
                <wp:wrapThrough wrapText="bothSides">
                  <wp:wrapPolygon edited="0">
                    <wp:start x="545" y="0"/>
                    <wp:lineTo x="0" y="1571"/>
                    <wp:lineTo x="0" y="19636"/>
                    <wp:lineTo x="273" y="21207"/>
                    <wp:lineTo x="21000" y="21207"/>
                    <wp:lineTo x="21273" y="19636"/>
                    <wp:lineTo x="21273" y="1571"/>
                    <wp:lineTo x="20727" y="0"/>
                    <wp:lineTo x="545" y="0"/>
                  </wp:wrapPolygon>
                </wp:wrapThrough>
                <wp:docPr id="1672830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B8C6" w14:textId="5D2E5063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BANHO</w:t>
                            </w:r>
                          </w:p>
                        </w:txbxContent>
                      </wps:txbx>
                      <wps:bodyPr rot="0" vert="horz" wrap="squar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08F02" id="_x0000_s1075" style="position:absolute;margin-left:73.05pt;margin-top:225.1pt;width:118.8pt;height:41.2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" fillcolor="#dbad6b" stroked="f">
                <v:stroke joinstyle="miter"/>
                <v:textbox inset="4mm,,4mm,0">
                  <w:txbxContent>
                    <w:p w14:paraId="5719B8C6" w14:textId="5D2E5063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BANHO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73C835D1" wp14:editId="3C4B9F7F">
                <wp:simplePos x="0" y="0"/>
                <wp:positionH relativeFrom="column">
                  <wp:posOffset>151443</wp:posOffset>
                </wp:positionH>
                <wp:positionV relativeFrom="page">
                  <wp:posOffset>6581221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60" y="0"/>
                    <wp:lineTo x="0" y="1571"/>
                    <wp:lineTo x="0" y="19636"/>
                    <wp:lineTo x="180" y="21207"/>
                    <wp:lineTo x="21228" y="21207"/>
                    <wp:lineTo x="21408" y="19636"/>
                    <wp:lineTo x="21408" y="1571"/>
                    <wp:lineTo x="21048" y="0"/>
                    <wp:lineTo x="360" y="0"/>
                  </wp:wrapPolygon>
                </wp:wrapThrough>
                <wp:docPr id="1408573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254B2" w14:textId="1192112B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PRODUÇÃO DE TEXTO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C835D1" id="_x0000_s1076" style="position:absolute;margin-left:11.9pt;margin-top:518.2pt;width:337.8pt;height:41.25pt;z-index:25179340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3kOLA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" fillcolor="#dbad6b" stroked="f">
                <v:stroke joinstyle="miter"/>
                <v:textbox inset="4mm,,4mm,0">
                  <w:txbxContent>
                    <w:p w14:paraId="283254B2" w14:textId="1192112B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PRODUÇÃO DE TEXTO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AF2B62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1D14EA3A" wp14:editId="42C737FA">
                <wp:simplePos x="0" y="0"/>
                <wp:positionH relativeFrom="column">
                  <wp:posOffset>7398385</wp:posOffset>
                </wp:positionH>
                <wp:positionV relativeFrom="page">
                  <wp:posOffset>6529705</wp:posOffset>
                </wp:positionV>
                <wp:extent cx="4290060" cy="523875"/>
                <wp:effectExtent l="0" t="0" r="6985" b="9525"/>
                <wp:wrapThrough wrapText="bothSides">
                  <wp:wrapPolygon edited="0">
                    <wp:start x="926" y="0"/>
                    <wp:lineTo x="0" y="1571"/>
                    <wp:lineTo x="0" y="19636"/>
                    <wp:lineTo x="463" y="21207"/>
                    <wp:lineTo x="20843" y="21207"/>
                    <wp:lineTo x="21307" y="19636"/>
                    <wp:lineTo x="21307" y="1571"/>
                    <wp:lineTo x="20380" y="0"/>
                    <wp:lineTo x="926" y="0"/>
                  </wp:wrapPolygon>
                </wp:wrapThrough>
                <wp:docPr id="1169894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8F33C" w14:textId="6C71933A" w:rsidR="00854373" w:rsidRPr="007F219E" w:rsidRDefault="00854373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14EA3A" id="_x0000_s1077" style="position:absolute;margin-left:582.55pt;margin-top:514.15pt;width:337.8pt;height:41.25pt;z-index:25179545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CKSLQ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" fillcolor="#dbad6b" stroked="f">
                <v:stroke joinstyle="miter"/>
                <v:textbox inset="4mm,,4mm,0">
                  <w:txbxContent>
                    <w:p w14:paraId="6488F33C" w14:textId="6C71933A" w:rsidR="00854373" w:rsidRPr="007F219E" w:rsidRDefault="00854373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AF2B62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4CF5956A" wp14:editId="31F00A6D">
                <wp:simplePos x="0" y="0"/>
                <wp:positionH relativeFrom="column">
                  <wp:posOffset>3595370</wp:posOffset>
                </wp:positionH>
                <wp:positionV relativeFrom="page">
                  <wp:posOffset>6529705</wp:posOffset>
                </wp:positionV>
                <wp:extent cx="4290060" cy="523875"/>
                <wp:effectExtent l="0" t="0" r="5080" b="9525"/>
                <wp:wrapThrough wrapText="bothSides">
                  <wp:wrapPolygon edited="0">
                    <wp:start x="380" y="0"/>
                    <wp:lineTo x="0" y="1571"/>
                    <wp:lineTo x="0" y="19636"/>
                    <wp:lineTo x="190" y="21207"/>
                    <wp:lineTo x="21271" y="21207"/>
                    <wp:lineTo x="21461" y="19636"/>
                    <wp:lineTo x="21461" y="1571"/>
                    <wp:lineTo x="21081" y="0"/>
                    <wp:lineTo x="380" y="0"/>
                  </wp:wrapPolygon>
                </wp:wrapThrough>
                <wp:docPr id="146847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B5DB" w14:textId="26870350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LAVAR AS MÃOS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5956A" id="_x0000_s1078" style="position:absolute;margin-left:283.1pt;margin-top:514.15pt;width:337.8pt;height:41.25pt;z-index:25179443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" fillcolor="#dbad6b" stroked="f">
                <v:stroke joinstyle="miter"/>
                <v:textbox inset="4mm,,4mm,0">
                  <w:txbxContent>
                    <w:p w14:paraId="38BFB5DB" w14:textId="26870350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LAVAR AS MÃOS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AF2B62" w:rsidRPr="007F219E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7C952C6A" wp14:editId="4A629C44">
                <wp:simplePos x="0" y="0"/>
                <wp:positionH relativeFrom="column">
                  <wp:posOffset>3610610</wp:posOffset>
                </wp:positionH>
                <wp:positionV relativeFrom="page">
                  <wp:posOffset>2864485</wp:posOffset>
                </wp:positionV>
                <wp:extent cx="4290060" cy="523875"/>
                <wp:effectExtent l="0" t="0" r="0" b="9525"/>
                <wp:wrapThrough wrapText="bothSides">
                  <wp:wrapPolygon edited="0">
                    <wp:start x="384" y="0"/>
                    <wp:lineTo x="0" y="1571"/>
                    <wp:lineTo x="0" y="19636"/>
                    <wp:lineTo x="192" y="21207"/>
                    <wp:lineTo x="21145" y="21207"/>
                    <wp:lineTo x="21337" y="19636"/>
                    <wp:lineTo x="21337" y="1571"/>
                    <wp:lineTo x="20953" y="0"/>
                    <wp:lineTo x="384" y="0"/>
                  </wp:wrapPolygon>
                </wp:wrapThrough>
                <wp:docPr id="1408215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0060" cy="523875"/>
                        </a:xfrm>
                        <a:prstGeom prst="roundRect">
                          <a:avLst>
                            <a:gd name="adj" fmla="val 25439"/>
                          </a:avLst>
                        </a:prstGeom>
                        <a:solidFill>
                          <a:srgbClr val="DBAD6B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616BE0" w14:textId="00A6F82E" w:rsidR="00854373" w:rsidRPr="007F219E" w:rsidRDefault="005800EA" w:rsidP="00854373">
                            <w:pPr>
                              <w:jc w:val="center"/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b/>
                                <w:bCs/>
                                <w:color w:val="8984A5"/>
                                <w:sz w:val="36"/>
                                <w:szCs w:val="36"/>
                                <w:lang w:val="en-US"/>
                                <w14:glow w14:rad="127000">
                                  <w14:schemeClr w14:val="bg1"/>
                                </w14:glow>
                              </w:rPr>
                              <w:t>SAÍDA</w:t>
                            </w:r>
                          </w:p>
                        </w:txbxContent>
                      </wps:txbx>
                      <wps:bodyPr rot="0" vert="horz" wrap="none" lIns="144000" tIns="45720" rIns="14400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952C6A" id="_x0000_s1079" style="position:absolute;margin-left:284.3pt;margin-top:225.55pt;width:337.8pt;height:41.25pt;z-index:25179136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arcsize="166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" fillcolor="#dbad6b" stroked="f">
                <v:stroke joinstyle="miter"/>
                <v:textbox inset="4mm,,4mm,0">
                  <w:txbxContent>
                    <w:p w14:paraId="70616BE0" w14:textId="00A6F82E" w:rsidR="00854373" w:rsidRPr="007F219E" w:rsidRDefault="005800EA" w:rsidP="00854373">
                      <w:pPr>
                        <w:jc w:val="center"/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</w:pPr>
                      <w:r>
                        <w:rPr>
                          <w:b/>
                          <w:bCs/>
                          <w:color w:val="8984A5"/>
                          <w:sz w:val="36"/>
                          <w:szCs w:val="36"/>
                          <w:lang w:val="en-US"/>
                          <w14:glow w14:rad="127000">
                            <w14:schemeClr w14:val="bg1"/>
                          </w14:glow>
                        </w:rPr>
                        <w:t>SAÍDA</w:t>
                      </w:r>
                    </w:p>
                  </w:txbxContent>
                </v:textbox>
                <w10:wrap type="through" anchory="page"/>
              </v:roundrect>
            </w:pict>
          </mc:Fallback>
        </mc:AlternateContent>
      </w:r>
      <w:r w:rsidR="004E767A">
        <w:rPr>
          <w:noProof/>
        </w:rPr>
        <w:drawing>
          <wp:anchor distT="0" distB="0" distL="0" distR="0" simplePos="0" relativeHeight="251721728" behindDoc="1" locked="0" layoutInCell="1" allowOverlap="1" wp14:anchorId="7C4DBBBE" wp14:editId="711519C2">
            <wp:simplePos x="0" y="0"/>
            <wp:positionH relativeFrom="page">
              <wp:posOffset>3741420</wp:posOffset>
            </wp:positionH>
            <wp:positionV relativeFrom="page">
              <wp:posOffset>815340</wp:posOffset>
            </wp:positionV>
            <wp:extent cx="2569845" cy="1817370"/>
            <wp:effectExtent l="0" t="0" r="1905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767A">
        <w:rPr>
          <w:noProof/>
        </w:rPr>
        <w:drawing>
          <wp:anchor distT="0" distB="0" distL="114300" distR="114300" simplePos="0" relativeHeight="251719680" behindDoc="1" locked="0" layoutInCell="1" allowOverlap="1" wp14:anchorId="4E39B110" wp14:editId="20E08D8C">
            <wp:simplePos x="0" y="0"/>
            <wp:positionH relativeFrom="column">
              <wp:posOffset>6748434</wp:posOffset>
            </wp:positionH>
            <wp:positionV relativeFrom="paragraph">
              <wp:posOffset>429895</wp:posOffset>
            </wp:positionV>
            <wp:extent cx="2143510" cy="2187849"/>
            <wp:effectExtent l="0" t="0" r="9525" b="3175"/>
            <wp:wrapNone/>
            <wp:docPr id="2043113953" name="Imag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13953" name="Image 16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510" cy="218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767A">
        <w:rPr>
          <w:noProof/>
        </w:rPr>
        <w:drawing>
          <wp:anchor distT="0" distB="0" distL="0" distR="0" simplePos="0" relativeHeight="251722752" behindDoc="1" locked="0" layoutInCell="1" allowOverlap="1" wp14:anchorId="1F7BAA1E" wp14:editId="60393C74">
            <wp:simplePos x="0" y="0"/>
            <wp:positionH relativeFrom="page">
              <wp:posOffset>884555</wp:posOffset>
            </wp:positionH>
            <wp:positionV relativeFrom="page">
              <wp:posOffset>4324985</wp:posOffset>
            </wp:positionV>
            <wp:extent cx="1908175" cy="2214245"/>
            <wp:effectExtent l="0" t="0" r="0" b="0"/>
            <wp:wrapNone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767A">
        <w:rPr>
          <w:noProof/>
        </w:rPr>
        <w:drawing>
          <wp:anchor distT="0" distB="0" distL="0" distR="0" simplePos="0" relativeHeight="251723776" behindDoc="1" locked="0" layoutInCell="1" allowOverlap="1" wp14:anchorId="59552D8E" wp14:editId="6A1EA3A6">
            <wp:simplePos x="0" y="0"/>
            <wp:positionH relativeFrom="page">
              <wp:posOffset>4107815</wp:posOffset>
            </wp:positionH>
            <wp:positionV relativeFrom="page">
              <wp:posOffset>4218305</wp:posOffset>
            </wp:positionV>
            <wp:extent cx="1838325" cy="2381250"/>
            <wp:effectExtent l="0" t="0" r="9525" b="0"/>
            <wp:wrapNone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199CF" w14:textId="2F1DB977" w:rsidR="0044419D" w:rsidRPr="00B72DD1" w:rsidRDefault="0044419D" w:rsidP="005800EA">
      <w:pPr>
        <w:pStyle w:val="Numbered"/>
        <w:numPr>
          <w:ilvl w:val="0"/>
          <w:numId w:val="0"/>
        </w:numPr>
      </w:pPr>
    </w:p>
    <w:sectPr w:rsidR="0044419D" w:rsidRPr="00B72DD1" w:rsidSect="001C57FF">
      <w:headerReference w:type="default" r:id="rId57"/>
      <w:pgSz w:w="15840" w:h="12240" w:orient="landscape" w:code="1"/>
      <w:pgMar w:top="567" w:right="567" w:bottom="567" w:left="567" w:header="283" w:footer="10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4330FA" w14:textId="77777777" w:rsidR="00513976" w:rsidRDefault="00513976" w:rsidP="00B72DD1">
      <w:pPr>
        <w:spacing w:after="0" w:line="240" w:lineRule="auto"/>
      </w:pPr>
      <w:r>
        <w:separator/>
      </w:r>
    </w:p>
  </w:endnote>
  <w:endnote w:type="continuationSeparator" w:id="0">
    <w:p w14:paraId="0A9286B2" w14:textId="77777777" w:rsidR="00513976" w:rsidRDefault="00513976" w:rsidP="00B72D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winkl">
    <w:charset w:val="00"/>
    <w:family w:val="auto"/>
    <w:pitch w:val="variable"/>
    <w:sig w:usb0="00000007" w:usb1="00000001" w:usb2="00000000" w:usb3="00000000" w:csb0="00000093" w:csb1="00000000"/>
    <w:embedRegular r:id="rId1" w:fontKey="{BE4791AE-5D28-47BA-819D-E9205AF43849}"/>
    <w:embedBold r:id="rId2" w:fontKey="{17FA2D56-855C-4E58-AAB9-E9DCEBAD21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80CA33" w14:textId="77777777" w:rsidR="00513976" w:rsidRDefault="00513976" w:rsidP="00B72DD1">
      <w:pPr>
        <w:spacing w:after="0" w:line="240" w:lineRule="auto"/>
      </w:pPr>
      <w:r>
        <w:separator/>
      </w:r>
    </w:p>
  </w:footnote>
  <w:footnote w:type="continuationSeparator" w:id="0">
    <w:p w14:paraId="476282CB" w14:textId="77777777" w:rsidR="00513976" w:rsidRDefault="00513976" w:rsidP="00B72D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3899F" w14:textId="77777777" w:rsidR="00B72DD1" w:rsidRDefault="00957B12">
    <w:pPr>
      <w:pStyle w:val="Cabealho"/>
    </w:pPr>
    <w:r>
      <w:rPr>
        <w:noProof/>
      </w:rPr>
      <w:drawing>
        <wp:anchor distT="0" distB="0" distL="114300" distR="114300" simplePos="0" relativeHeight="251661312" behindDoc="1" locked="0" layoutInCell="1" allowOverlap="1" wp14:anchorId="163AF6F4" wp14:editId="7E0C807F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066020" cy="777829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71142" cy="778224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65B259" w14:textId="77777777" w:rsidR="009612E7" w:rsidRDefault="009612E7">
    <w:pPr>
      <w:pStyle w:val="Cabealho"/>
    </w:pPr>
    <w:r>
      <w:rPr>
        <w:noProof/>
      </w:rPr>
      <w:drawing>
        <wp:anchor distT="0" distB="0" distL="114300" distR="114300" simplePos="0" relativeHeight="251663360" behindDoc="1" locked="0" layoutInCell="1" allowOverlap="1" wp14:anchorId="6677FFEF" wp14:editId="3DC4F896">
          <wp:simplePos x="0" y="0"/>
          <wp:positionH relativeFrom="page">
            <wp:posOffset>0</wp:posOffset>
          </wp:positionH>
          <wp:positionV relativeFrom="page">
            <wp:posOffset>1</wp:posOffset>
          </wp:positionV>
          <wp:extent cx="10071142" cy="7782246"/>
          <wp:effectExtent l="0" t="0" r="0" b="0"/>
          <wp:wrapNone/>
          <wp:docPr id="1988022993" name="Picture 19880229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88022993" name="Picture 198802299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71142" cy="77822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160B66"/>
    <w:multiLevelType w:val="multilevel"/>
    <w:tmpl w:val="A9FA804E"/>
    <w:name w:val="NumLett"/>
    <w:lvl w:ilvl="0">
      <w:start w:val="1"/>
      <w:numFmt w:val="decimal"/>
      <w:pStyle w:val="Numbered"/>
      <w:lvlText w:val="%1."/>
      <w:lvlJc w:val="right"/>
      <w:pPr>
        <w:ind w:left="510" w:hanging="170"/>
      </w:pPr>
      <w:rPr>
        <w:rFonts w:ascii="Twinkl" w:hAnsi="Twinkl" w:hint="default"/>
        <w:b w:val="0"/>
        <w:bCs/>
        <w:i w:val="0"/>
        <w:color w:val="auto"/>
        <w:position w:val="0"/>
        <w:sz w:val="26"/>
        <w:szCs w:val="26"/>
      </w:rPr>
    </w:lvl>
    <w:lvl w:ilvl="1">
      <w:start w:val="1"/>
      <w:numFmt w:val="lowerLetter"/>
      <w:pStyle w:val="IndentedLettered"/>
      <w:lvlText w:val="%2."/>
      <w:lvlJc w:val="right"/>
      <w:pPr>
        <w:ind w:left="907" w:hanging="17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47" w:hanging="170"/>
      </w:pPr>
      <w:rPr>
        <w:rFonts w:hint="default"/>
      </w:rPr>
    </w:lvl>
    <w:lvl w:ilvl="3">
      <w:start w:val="1"/>
      <w:numFmt w:val="none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%6"/>
      <w:lvlJc w:val="right"/>
      <w:pPr>
        <w:ind w:left="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%9"/>
      <w:lvlJc w:val="right"/>
      <w:pPr>
        <w:ind w:left="0" w:firstLine="0"/>
      </w:pPr>
      <w:rPr>
        <w:rFonts w:hint="default"/>
      </w:rPr>
    </w:lvl>
  </w:abstractNum>
  <w:abstractNum w:abstractNumId="1" w15:restartNumberingAfterBreak="0">
    <w:nsid w:val="22D50032"/>
    <w:multiLevelType w:val="multilevel"/>
    <w:tmpl w:val="6F8847DC"/>
    <w:lvl w:ilvl="0">
      <w:start w:val="1"/>
      <w:numFmt w:val="decimal"/>
      <w:pStyle w:val="IndentedNumbered"/>
      <w:lvlText w:val="%1."/>
      <w:lvlJc w:val="right"/>
      <w:pPr>
        <w:ind w:left="907" w:hanging="170"/>
      </w:pPr>
      <w:rPr>
        <w:rFonts w:hint="default"/>
      </w:rPr>
    </w:lvl>
    <w:lvl w:ilvl="1">
      <w:start w:val="1"/>
      <w:numFmt w:val="lowerLetter"/>
      <w:lvlText w:val="%2."/>
      <w:lvlJc w:val="right"/>
      <w:pPr>
        <w:ind w:left="1304" w:hanging="17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88" w:hanging="114"/>
      </w:pPr>
      <w:rPr>
        <w:rFonts w:hint="default"/>
      </w:rPr>
    </w:lvl>
    <w:lvl w:ilvl="3">
      <w:start w:val="1"/>
      <w:numFmt w:val="none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%6"/>
      <w:lvlJc w:val="right"/>
      <w:pPr>
        <w:ind w:left="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%9"/>
      <w:lvlJc w:val="right"/>
      <w:pPr>
        <w:ind w:left="0" w:firstLine="0"/>
      </w:pPr>
      <w:rPr>
        <w:rFonts w:hint="default"/>
      </w:rPr>
    </w:lvl>
  </w:abstractNum>
  <w:abstractNum w:abstractNumId="2" w15:restartNumberingAfterBreak="0">
    <w:nsid w:val="28FC0015"/>
    <w:multiLevelType w:val="multilevel"/>
    <w:tmpl w:val="69602960"/>
    <w:name w:val="Bullet"/>
    <w:lvl w:ilvl="0">
      <w:start w:val="1"/>
      <w:numFmt w:val="bullet"/>
      <w:pStyle w:val="Bullet"/>
      <w:lvlText w:val="•"/>
      <w:lvlJc w:val="left"/>
      <w:pPr>
        <w:ind w:left="510" w:hanging="340"/>
      </w:pPr>
      <w:rPr>
        <w:rFonts w:ascii="Twinkl" w:hAnsi="Twink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w w:val="100"/>
        <w:kern w:val="0"/>
        <w:position w:val="0"/>
        <w:szCs w:val="2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IndentedBullet"/>
      <w:lvlText w:val="•"/>
      <w:lvlJc w:val="left"/>
      <w:pPr>
        <w:ind w:left="907" w:hanging="340"/>
      </w:pPr>
      <w:rPr>
        <w:rFonts w:ascii="Twinkl" w:hAnsi="Twinkl" w:hint="default"/>
        <w:w w:val="100"/>
        <w:szCs w:val="26"/>
      </w:rPr>
    </w:lvl>
    <w:lvl w:ilvl="2">
      <w:start w:val="1"/>
      <w:numFmt w:val="bullet"/>
      <w:lvlText w:val="•"/>
      <w:lvlJc w:val="left"/>
      <w:pPr>
        <w:ind w:left="1247" w:hanging="340"/>
      </w:pPr>
      <w:rPr>
        <w:rFonts w:ascii="Twinkl" w:hAnsi="Twinkl" w:hint="default"/>
        <w:w w:val="100"/>
        <w:szCs w:val="26"/>
      </w:rPr>
    </w:lvl>
    <w:lvl w:ilvl="3">
      <w:start w:val="1"/>
      <w:numFmt w:val="bullet"/>
      <w:lvlRestart w:val="0"/>
      <w:lvlText w:val="•"/>
      <w:lvlJc w:val="left"/>
      <w:pPr>
        <w:ind w:left="1644" w:hanging="340"/>
      </w:pPr>
      <w:rPr>
        <w:rFonts w:ascii="Twinkl" w:hAnsi="Twinkl" w:hint="default"/>
      </w:rPr>
    </w:lvl>
    <w:lvl w:ilvl="4">
      <w:start w:val="1"/>
      <w:numFmt w:val="none"/>
      <w:lvlRestart w:val="0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79FD374C"/>
    <w:multiLevelType w:val="multilevel"/>
    <w:tmpl w:val="028E6854"/>
    <w:name w:val="Lett"/>
    <w:lvl w:ilvl="0">
      <w:start w:val="1"/>
      <w:numFmt w:val="lowerLetter"/>
      <w:pStyle w:val="Lettered"/>
      <w:lvlText w:val="%1."/>
      <w:lvlJc w:val="right"/>
      <w:pPr>
        <w:ind w:left="510" w:hanging="170"/>
      </w:pPr>
      <w:rPr>
        <w:rFonts w:hint="default"/>
      </w:rPr>
    </w:lvl>
    <w:lvl w:ilvl="1">
      <w:start w:val="1"/>
      <w:numFmt w:val="lowerRoman"/>
      <w:lvlText w:val="%2."/>
      <w:lvlJc w:val="right"/>
      <w:pPr>
        <w:ind w:left="907" w:hanging="170"/>
      </w:pPr>
      <w:rPr>
        <w:rFonts w:hint="default"/>
      </w:rPr>
    </w:lvl>
    <w:lvl w:ilvl="2">
      <w:start w:val="1"/>
      <w:numFmt w:val="none"/>
      <w:lvlRestart w:val="0"/>
      <w:lvlText w:val=""/>
      <w:lvlJc w:val="right"/>
      <w:pPr>
        <w:ind w:left="380" w:firstLine="0"/>
      </w:pPr>
      <w:rPr>
        <w:rFonts w:hint="default"/>
      </w:rPr>
    </w:lvl>
    <w:lvl w:ilvl="3">
      <w:start w:val="1"/>
      <w:numFmt w:val="none"/>
      <w:lvlRestart w:val="0"/>
      <w:lvlText w:val=""/>
      <w:lvlJc w:val="right"/>
      <w:pPr>
        <w:ind w:left="380" w:firstLine="0"/>
      </w:pPr>
      <w:rPr>
        <w:rFonts w:hint="default"/>
      </w:rPr>
    </w:lvl>
    <w:lvl w:ilvl="4">
      <w:start w:val="1"/>
      <w:numFmt w:val="none"/>
      <w:lvlRestart w:val="0"/>
      <w:lvlText w:val=""/>
      <w:lvlJc w:val="right"/>
      <w:pPr>
        <w:ind w:left="380" w:firstLine="0"/>
      </w:pPr>
      <w:rPr>
        <w:rFonts w:hint="default"/>
      </w:rPr>
    </w:lvl>
    <w:lvl w:ilvl="5">
      <w:start w:val="1"/>
      <w:numFmt w:val="none"/>
      <w:lvlText w:val="%6"/>
      <w:lvlJc w:val="right"/>
      <w:pPr>
        <w:ind w:left="38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ind w:left="38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ind w:left="380" w:firstLine="0"/>
      </w:pPr>
      <w:rPr>
        <w:rFonts w:hint="default"/>
      </w:rPr>
    </w:lvl>
    <w:lvl w:ilvl="8">
      <w:start w:val="1"/>
      <w:numFmt w:val="none"/>
      <w:lvlText w:val="%9"/>
      <w:lvlJc w:val="right"/>
      <w:pPr>
        <w:ind w:left="380" w:firstLine="0"/>
      </w:pPr>
      <w:rPr>
        <w:rFonts w:hint="default"/>
      </w:rPr>
    </w:lvl>
  </w:abstractNum>
  <w:num w:numId="1" w16cid:durableId="1887371706">
    <w:abstractNumId w:val="2"/>
  </w:num>
  <w:num w:numId="2" w16cid:durableId="1604143939">
    <w:abstractNumId w:val="1"/>
  </w:num>
  <w:num w:numId="3" w16cid:durableId="298651808">
    <w:abstractNumId w:val="3"/>
  </w:num>
  <w:num w:numId="4" w16cid:durableId="194126751">
    <w:abstractNumId w:val="0"/>
  </w:num>
  <w:num w:numId="5" w16cid:durableId="927345472">
    <w:abstractNumId w:val="0"/>
  </w:num>
  <w:num w:numId="6" w16cid:durableId="463810160">
    <w:abstractNumId w:val="2"/>
  </w:num>
  <w:num w:numId="7" w16cid:durableId="854926339">
    <w:abstractNumId w:val="2"/>
  </w:num>
  <w:num w:numId="8" w16cid:durableId="1080786330">
    <w:abstractNumId w:val="1"/>
  </w:num>
  <w:num w:numId="9" w16cid:durableId="1057582070">
    <w:abstractNumId w:val="3"/>
  </w:num>
  <w:num w:numId="10" w16cid:durableId="340591725">
    <w:abstractNumId w:val="0"/>
  </w:num>
  <w:num w:numId="11" w16cid:durableId="2033798633">
    <w:abstractNumId w:val="0"/>
  </w:num>
  <w:num w:numId="12" w16cid:durableId="887184984">
    <w:abstractNumId w:val="2"/>
  </w:num>
  <w:num w:numId="13" w16cid:durableId="739668596">
    <w:abstractNumId w:val="2"/>
  </w:num>
  <w:num w:numId="14" w16cid:durableId="320230951">
    <w:abstractNumId w:val="1"/>
  </w:num>
  <w:num w:numId="15" w16cid:durableId="1462111701">
    <w:abstractNumId w:val="3"/>
  </w:num>
  <w:num w:numId="16" w16cid:durableId="1298873803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embedTrueTypeFonts/>
  <w:proofState w:spelling="clean" w:grammar="clean"/>
  <w:attachedTemplate r:id="rId1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A23"/>
    <w:rsid w:val="00011BCF"/>
    <w:rsid w:val="000248EF"/>
    <w:rsid w:val="00085037"/>
    <w:rsid w:val="0009206B"/>
    <w:rsid w:val="000B0528"/>
    <w:rsid w:val="000B713A"/>
    <w:rsid w:val="00104436"/>
    <w:rsid w:val="00111742"/>
    <w:rsid w:val="00161347"/>
    <w:rsid w:val="00182690"/>
    <w:rsid w:val="00194749"/>
    <w:rsid w:val="00195F4C"/>
    <w:rsid w:val="001C57FF"/>
    <w:rsid w:val="0028730E"/>
    <w:rsid w:val="003069C4"/>
    <w:rsid w:val="00324A41"/>
    <w:rsid w:val="00344848"/>
    <w:rsid w:val="003468F6"/>
    <w:rsid w:val="00354684"/>
    <w:rsid w:val="00367420"/>
    <w:rsid w:val="003D0E57"/>
    <w:rsid w:val="0044419D"/>
    <w:rsid w:val="004C237E"/>
    <w:rsid w:val="004D75B1"/>
    <w:rsid w:val="004E767A"/>
    <w:rsid w:val="00513976"/>
    <w:rsid w:val="00540543"/>
    <w:rsid w:val="0056267B"/>
    <w:rsid w:val="005757C7"/>
    <w:rsid w:val="005800EA"/>
    <w:rsid w:val="005A7F57"/>
    <w:rsid w:val="005B013A"/>
    <w:rsid w:val="005B6739"/>
    <w:rsid w:val="005C34A1"/>
    <w:rsid w:val="005D1E88"/>
    <w:rsid w:val="005E0536"/>
    <w:rsid w:val="005F3206"/>
    <w:rsid w:val="006267F6"/>
    <w:rsid w:val="00635754"/>
    <w:rsid w:val="0066457E"/>
    <w:rsid w:val="006826EA"/>
    <w:rsid w:val="00685B1B"/>
    <w:rsid w:val="006B7D49"/>
    <w:rsid w:val="006C3DD5"/>
    <w:rsid w:val="00706FE9"/>
    <w:rsid w:val="00730CB2"/>
    <w:rsid w:val="0076354C"/>
    <w:rsid w:val="00766BFE"/>
    <w:rsid w:val="00794909"/>
    <w:rsid w:val="007A6E5A"/>
    <w:rsid w:val="007B3743"/>
    <w:rsid w:val="007B7719"/>
    <w:rsid w:val="007C6382"/>
    <w:rsid w:val="007D2D7C"/>
    <w:rsid w:val="007E1698"/>
    <w:rsid w:val="007F219E"/>
    <w:rsid w:val="008019D7"/>
    <w:rsid w:val="00854373"/>
    <w:rsid w:val="00857B89"/>
    <w:rsid w:val="008A2CAE"/>
    <w:rsid w:val="008C6BD7"/>
    <w:rsid w:val="008D3203"/>
    <w:rsid w:val="00926307"/>
    <w:rsid w:val="0094611C"/>
    <w:rsid w:val="00957B12"/>
    <w:rsid w:val="009612E7"/>
    <w:rsid w:val="009A1010"/>
    <w:rsid w:val="009E2842"/>
    <w:rsid w:val="00A421FA"/>
    <w:rsid w:val="00A76255"/>
    <w:rsid w:val="00A80AA0"/>
    <w:rsid w:val="00A8285B"/>
    <w:rsid w:val="00A84A23"/>
    <w:rsid w:val="00A87C9C"/>
    <w:rsid w:val="00A93797"/>
    <w:rsid w:val="00AE081E"/>
    <w:rsid w:val="00AF2B62"/>
    <w:rsid w:val="00B37293"/>
    <w:rsid w:val="00B424D2"/>
    <w:rsid w:val="00B4746F"/>
    <w:rsid w:val="00B72DD1"/>
    <w:rsid w:val="00C84755"/>
    <w:rsid w:val="00C9271A"/>
    <w:rsid w:val="00CC10AE"/>
    <w:rsid w:val="00D07C4C"/>
    <w:rsid w:val="00D40FF8"/>
    <w:rsid w:val="00D47DA0"/>
    <w:rsid w:val="00DD71DB"/>
    <w:rsid w:val="00E01901"/>
    <w:rsid w:val="00E04636"/>
    <w:rsid w:val="00E4053D"/>
    <w:rsid w:val="00E7325F"/>
    <w:rsid w:val="00E9415C"/>
    <w:rsid w:val="00E97B13"/>
    <w:rsid w:val="00EB7B8A"/>
    <w:rsid w:val="00EC4782"/>
    <w:rsid w:val="00EE4630"/>
    <w:rsid w:val="00F075A5"/>
    <w:rsid w:val="00F1474C"/>
    <w:rsid w:val="00F27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FF592A"/>
  <w15:chartTrackingRefBased/>
  <w15:docId w15:val="{BB746F69-F1AD-48AE-A3A6-0B99439DC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GB" w:bidi="ar-SA"/>
      </w:rPr>
    </w:rPrDefault>
    <w:pPrDefault>
      <w:pPr>
        <w:spacing w:after="120" w:line="257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qFormat/>
    <w:rsid w:val="00A421FA"/>
    <w:rPr>
      <w:rFonts w:ascii="Twinkl" w:hAnsi="Twinkl"/>
      <w:sz w:val="26"/>
      <w:szCs w:val="26"/>
    </w:rPr>
  </w:style>
  <w:style w:type="paragraph" w:styleId="Ttulo1">
    <w:name w:val="heading 1"/>
    <w:basedOn w:val="Normal"/>
    <w:next w:val="Normal"/>
    <w:link w:val="Ttulo1Char"/>
    <w:uiPriority w:val="1"/>
    <w:qFormat/>
    <w:rsid w:val="00A421FA"/>
    <w:pPr>
      <w:jc w:val="center"/>
      <w:outlineLvl w:val="0"/>
    </w:pPr>
    <w:rPr>
      <w:b/>
      <w:sz w:val="66"/>
      <w:szCs w:val="66"/>
    </w:rPr>
  </w:style>
  <w:style w:type="paragraph" w:styleId="Ttulo2">
    <w:name w:val="heading 2"/>
    <w:basedOn w:val="Ttulo1"/>
    <w:next w:val="Normal"/>
    <w:link w:val="Ttulo2Char"/>
    <w:uiPriority w:val="1"/>
    <w:qFormat/>
    <w:rsid w:val="00A421FA"/>
    <w:pPr>
      <w:spacing w:after="0"/>
      <w:jc w:val="left"/>
      <w:outlineLvl w:val="1"/>
    </w:pPr>
    <w:rPr>
      <w:sz w:val="40"/>
      <w:szCs w:val="36"/>
    </w:rPr>
  </w:style>
  <w:style w:type="paragraph" w:styleId="Ttulo3">
    <w:name w:val="heading 3"/>
    <w:basedOn w:val="Normal"/>
    <w:next w:val="Normal"/>
    <w:link w:val="Ttulo3Char"/>
    <w:uiPriority w:val="1"/>
    <w:qFormat/>
    <w:rsid w:val="00A421FA"/>
    <w:pPr>
      <w:spacing w:after="0"/>
      <w:outlineLvl w:val="2"/>
    </w:pPr>
    <w:rPr>
      <w:b/>
      <w:sz w:val="36"/>
      <w:szCs w:val="36"/>
    </w:rPr>
  </w:style>
  <w:style w:type="paragraph" w:styleId="Ttulo4">
    <w:name w:val="heading 4"/>
    <w:basedOn w:val="Normal"/>
    <w:next w:val="Normal"/>
    <w:link w:val="Ttulo4Char"/>
    <w:uiPriority w:val="1"/>
    <w:qFormat/>
    <w:rsid w:val="00A421FA"/>
    <w:pPr>
      <w:spacing w:after="0"/>
      <w:outlineLvl w:val="3"/>
    </w:pPr>
    <w:rPr>
      <w:b/>
      <w:sz w:val="32"/>
    </w:rPr>
  </w:style>
  <w:style w:type="paragraph" w:styleId="Ttulo5">
    <w:name w:val="heading 5"/>
    <w:basedOn w:val="Normal"/>
    <w:next w:val="Normal"/>
    <w:link w:val="Ttulo5Char"/>
    <w:uiPriority w:val="9"/>
    <w:semiHidden/>
    <w:rsid w:val="00C8475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7CAD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84755"/>
    <w:rPr>
      <w:color w:val="808080"/>
    </w:rPr>
  </w:style>
  <w:style w:type="paragraph" w:styleId="SemEspaamento">
    <w:name w:val="No Spacing"/>
    <w:basedOn w:val="Ttulo3"/>
    <w:link w:val="SemEspaamentoChar"/>
    <w:uiPriority w:val="9"/>
    <w:semiHidden/>
    <w:qFormat/>
    <w:rsid w:val="00A421FA"/>
    <w:pPr>
      <w:spacing w:line="240" w:lineRule="auto"/>
    </w:pPr>
    <w:rPr>
      <w:b w:val="0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1"/>
    <w:rsid w:val="00A421FA"/>
    <w:rPr>
      <w:rFonts w:ascii="Twinkl" w:hAnsi="Twinkl"/>
      <w:b/>
      <w:sz w:val="66"/>
      <w:szCs w:val="66"/>
    </w:rPr>
  </w:style>
  <w:style w:type="paragraph" w:customStyle="1" w:styleId="Fraction">
    <w:name w:val="Fraction"/>
    <w:basedOn w:val="Normal"/>
    <w:next w:val="Normal"/>
    <w:link w:val="FractionChar"/>
    <w:uiPriority w:val="6"/>
    <w:qFormat/>
    <w:rsid w:val="00A421FA"/>
    <w:rPr>
      <w:sz w:val="32"/>
    </w:rPr>
  </w:style>
  <w:style w:type="character" w:customStyle="1" w:styleId="Ttulo2Char">
    <w:name w:val="Título 2 Char"/>
    <w:basedOn w:val="Fontepargpadro"/>
    <w:link w:val="Ttulo2"/>
    <w:uiPriority w:val="1"/>
    <w:rsid w:val="00A421FA"/>
    <w:rPr>
      <w:rFonts w:ascii="Twinkl" w:hAnsi="Twinkl"/>
      <w:b/>
      <w:sz w:val="40"/>
      <w:szCs w:val="36"/>
    </w:rPr>
  </w:style>
  <w:style w:type="character" w:customStyle="1" w:styleId="SemEspaamentoChar">
    <w:name w:val="Sem Espaçamento Char"/>
    <w:basedOn w:val="Fontepargpadro"/>
    <w:link w:val="SemEspaamento"/>
    <w:uiPriority w:val="9"/>
    <w:semiHidden/>
    <w:rsid w:val="00A421FA"/>
    <w:rPr>
      <w:rFonts w:ascii="Twinkl" w:hAnsi="Twinkl"/>
      <w:sz w:val="26"/>
      <w:szCs w:val="26"/>
    </w:rPr>
  </w:style>
  <w:style w:type="character" w:customStyle="1" w:styleId="FractionChar">
    <w:name w:val="Fraction Char"/>
    <w:basedOn w:val="Fontepargpadro"/>
    <w:link w:val="Fraction"/>
    <w:uiPriority w:val="6"/>
    <w:rsid w:val="00A421FA"/>
    <w:rPr>
      <w:rFonts w:ascii="Twinkl" w:hAnsi="Twinkl"/>
      <w:sz w:val="32"/>
      <w:szCs w:val="26"/>
    </w:rPr>
  </w:style>
  <w:style w:type="character" w:customStyle="1" w:styleId="Ttulo3Char">
    <w:name w:val="Título 3 Char"/>
    <w:basedOn w:val="Fontepargpadro"/>
    <w:link w:val="Ttulo3"/>
    <w:uiPriority w:val="1"/>
    <w:rsid w:val="00A421FA"/>
    <w:rPr>
      <w:rFonts w:ascii="Twinkl" w:hAnsi="Twinkl"/>
      <w:b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1"/>
    <w:rsid w:val="00A421FA"/>
    <w:rPr>
      <w:rFonts w:ascii="Twinkl" w:hAnsi="Twinkl"/>
      <w:b/>
      <w:sz w:val="32"/>
      <w:szCs w:val="26"/>
    </w:rPr>
  </w:style>
  <w:style w:type="paragraph" w:styleId="PargrafodaLista">
    <w:name w:val="List Paragraph"/>
    <w:basedOn w:val="Normal"/>
    <w:uiPriority w:val="8"/>
    <w:semiHidden/>
    <w:rsid w:val="00C84755"/>
  </w:style>
  <w:style w:type="paragraph" w:customStyle="1" w:styleId="Numbered">
    <w:name w:val="Numbered"/>
    <w:basedOn w:val="Normal"/>
    <w:link w:val="NumberedChar"/>
    <w:uiPriority w:val="2"/>
    <w:qFormat/>
    <w:rsid w:val="00A421FA"/>
    <w:pPr>
      <w:numPr>
        <w:numId w:val="16"/>
      </w:numPr>
    </w:pPr>
  </w:style>
  <w:style w:type="paragraph" w:customStyle="1" w:styleId="Bullet">
    <w:name w:val="Bullet"/>
    <w:basedOn w:val="Normal"/>
    <w:uiPriority w:val="2"/>
    <w:qFormat/>
    <w:rsid w:val="00A421FA"/>
    <w:pPr>
      <w:numPr>
        <w:numId w:val="13"/>
      </w:numPr>
    </w:pPr>
  </w:style>
  <w:style w:type="paragraph" w:customStyle="1" w:styleId="IndentedBullet">
    <w:name w:val="Indented Bullet"/>
    <w:basedOn w:val="Bullet"/>
    <w:uiPriority w:val="4"/>
    <w:qFormat/>
    <w:rsid w:val="00A421FA"/>
    <w:pPr>
      <w:numPr>
        <w:ilvl w:val="1"/>
      </w:numPr>
    </w:pPr>
  </w:style>
  <w:style w:type="paragraph" w:customStyle="1" w:styleId="IndentedNumbered">
    <w:name w:val="Indented Numbered"/>
    <w:basedOn w:val="Numbered"/>
    <w:uiPriority w:val="4"/>
    <w:qFormat/>
    <w:rsid w:val="00A421FA"/>
    <w:pPr>
      <w:numPr>
        <w:numId w:val="14"/>
      </w:numPr>
    </w:pPr>
  </w:style>
  <w:style w:type="character" w:customStyle="1" w:styleId="Ttulo5Char">
    <w:name w:val="Título 5 Char"/>
    <w:basedOn w:val="Fontepargpadro"/>
    <w:link w:val="Ttulo5"/>
    <w:uiPriority w:val="9"/>
    <w:semiHidden/>
    <w:rsid w:val="00C84755"/>
    <w:rPr>
      <w:rFonts w:asciiTheme="majorHAnsi" w:eastAsiaTheme="majorEastAsia" w:hAnsiTheme="majorHAnsi" w:cstheme="majorBidi"/>
      <w:color w:val="007CAD" w:themeColor="accent1" w:themeShade="BF"/>
      <w:sz w:val="26"/>
      <w:szCs w:val="26"/>
    </w:rPr>
  </w:style>
  <w:style w:type="paragraph" w:customStyle="1" w:styleId="PageNumbers">
    <w:name w:val="Page Numbers"/>
    <w:basedOn w:val="Normal"/>
    <w:uiPriority w:val="6"/>
    <w:qFormat/>
    <w:rsid w:val="00A421FA"/>
    <w:pPr>
      <w:jc w:val="center"/>
    </w:pPr>
    <w:rPr>
      <w:sz w:val="16"/>
    </w:rPr>
  </w:style>
  <w:style w:type="paragraph" w:customStyle="1" w:styleId="Lettered">
    <w:name w:val="Lettered"/>
    <w:basedOn w:val="Normal"/>
    <w:uiPriority w:val="3"/>
    <w:qFormat/>
    <w:rsid w:val="00A421FA"/>
    <w:pPr>
      <w:numPr>
        <w:numId w:val="15"/>
      </w:numPr>
    </w:pPr>
  </w:style>
  <w:style w:type="paragraph" w:customStyle="1" w:styleId="IndentedLettered">
    <w:name w:val="Indented Lettered"/>
    <w:basedOn w:val="Lettered"/>
    <w:uiPriority w:val="5"/>
    <w:qFormat/>
    <w:rsid w:val="00A421FA"/>
    <w:pPr>
      <w:numPr>
        <w:ilvl w:val="1"/>
        <w:numId w:val="16"/>
      </w:numPr>
    </w:pPr>
  </w:style>
  <w:style w:type="paragraph" w:styleId="Cabealho">
    <w:name w:val="header"/>
    <w:basedOn w:val="Normal"/>
    <w:link w:val="CabealhoChar"/>
    <w:uiPriority w:val="99"/>
    <w:semiHidden/>
    <w:rsid w:val="00C847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C84755"/>
    <w:rPr>
      <w:rFonts w:ascii="Twinkl" w:hAnsi="Twinkl"/>
      <w:sz w:val="26"/>
      <w:szCs w:val="26"/>
    </w:rPr>
  </w:style>
  <w:style w:type="paragraph" w:styleId="Rodap">
    <w:name w:val="footer"/>
    <w:basedOn w:val="Normal"/>
    <w:link w:val="RodapChar"/>
    <w:uiPriority w:val="99"/>
    <w:semiHidden/>
    <w:rsid w:val="00C847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C84755"/>
    <w:rPr>
      <w:rFonts w:ascii="Twinkl" w:hAnsi="Twinkl"/>
      <w:sz w:val="26"/>
      <w:szCs w:val="26"/>
    </w:rPr>
  </w:style>
  <w:style w:type="character" w:customStyle="1" w:styleId="randlarge">
    <w:name w:val="rand_large"/>
    <w:basedOn w:val="Fontepargpadro"/>
    <w:uiPriority w:val="24"/>
    <w:semiHidden/>
    <w:rsid w:val="00C84755"/>
  </w:style>
  <w:style w:type="table" w:styleId="Tabelacomgrade">
    <w:name w:val="Table Grid"/>
    <w:basedOn w:val="Tabelanormal"/>
    <w:uiPriority w:val="59"/>
    <w:rsid w:val="00C84755"/>
    <w:pPr>
      <w:widowControl w:val="0"/>
      <w:spacing w:after="0" w:line="240" w:lineRule="auto"/>
    </w:pPr>
    <w:rPr>
      <w:rFonts w:ascii="Twinkl" w:hAnsi="Twink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57" w:type="dxa"/>
        <w:bottom w:w="57" w:type="dxa"/>
      </w:tblCellMar>
    </w:tblPr>
    <w:tcPr>
      <w:vAlign w:val="center"/>
    </w:tcPr>
  </w:style>
  <w:style w:type="paragraph" w:customStyle="1" w:styleId="OutlineHeading1">
    <w:name w:val="Outline Heading 1"/>
    <w:basedOn w:val="Ttulo1"/>
    <w:link w:val="OutlineHeading1Char"/>
    <w:uiPriority w:val="7"/>
    <w:qFormat/>
    <w:rsid w:val="00A421FA"/>
    <w:rPr>
      <w:outline/>
      <w:color w:val="000000" w:themeColor="text1"/>
      <w14:shadow w14:blurRad="0" w14:dist="12700" w14:dir="2700000" w14:sx="100000" w14:sy="100000" w14:kx="0" w14:ky="0" w14:algn="tl">
        <w14:schemeClr w14:val="tx1"/>
      </w14:shadow>
      <w14:textOutline w14:w="6350" w14:cap="flat" w14:cmpd="sng" w14:algn="ctr">
        <w14:solidFill>
          <w14:schemeClr w14:val="tx1"/>
        </w14:solidFill>
        <w14:prstDash w14:val="solid"/>
        <w14:round/>
      </w14:textOutline>
      <w14:textFill>
        <w14:solidFill>
          <w14:srgbClr w14:val="FFFFFF"/>
        </w14:solidFill>
      </w14:textFill>
    </w:rPr>
  </w:style>
  <w:style w:type="character" w:customStyle="1" w:styleId="OutlineHeading1Char">
    <w:name w:val="Outline Heading 1 Char"/>
    <w:basedOn w:val="NumberedChar"/>
    <w:link w:val="OutlineHeading1"/>
    <w:uiPriority w:val="7"/>
    <w:rsid w:val="00A421FA"/>
    <w:rPr>
      <w:rFonts w:ascii="Twinkl" w:hAnsi="Twinkl"/>
      <w:b/>
      <w:outline/>
      <w:color w:val="000000" w:themeColor="text1"/>
      <w:sz w:val="66"/>
      <w:szCs w:val="66"/>
      <w14:shadow w14:blurRad="0" w14:dist="12700" w14:dir="2700000" w14:sx="100000" w14:sy="100000" w14:kx="0" w14:ky="0" w14:algn="tl">
        <w14:schemeClr w14:val="tx1"/>
      </w14:shadow>
      <w14:textOutline w14:w="6350" w14:cap="flat" w14:cmpd="sng" w14:algn="ctr">
        <w14:solidFill>
          <w14:schemeClr w14:val="tx1"/>
        </w14:solidFill>
        <w14:prstDash w14:val="solid"/>
        <w14:round/>
      </w14:textOutline>
      <w14:textFill>
        <w14:solidFill>
          <w14:srgbClr w14:val="FFFFFF"/>
        </w14:solidFill>
      </w14:textFill>
    </w:rPr>
  </w:style>
  <w:style w:type="character" w:customStyle="1" w:styleId="NumberedChar">
    <w:name w:val="Numbered Char"/>
    <w:basedOn w:val="Fontepargpadro"/>
    <w:link w:val="Numbered"/>
    <w:uiPriority w:val="2"/>
    <w:rsid w:val="00A421FA"/>
    <w:rPr>
      <w:rFonts w:ascii="Twinkl" w:hAnsi="Twinkl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0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tiff"/><Relationship Id="rId45" Type="http://schemas.openxmlformats.org/officeDocument/2006/relationships/image" Target="media/image37.png"/><Relationship Id="rId53" Type="http://schemas.openxmlformats.org/officeDocument/2006/relationships/image" Target="media/image45.tiff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20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tiff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via\Desktop\Work\TWINKL\%23%23RESOURCES\%23Templates\Editable\Landscape%20Activity%20Sheet%20Template.dotx" TargetMode="External"/></Relationships>
</file>

<file path=word/theme/theme1.xml><?xml version="1.0" encoding="utf-8"?>
<a:theme xmlns:a="http://schemas.openxmlformats.org/drawingml/2006/main" name="Office Theme">
  <a:themeElements>
    <a:clrScheme name="Twinkl">
      <a:dk1>
        <a:srgbClr val="000000"/>
      </a:dk1>
      <a:lt1>
        <a:srgbClr val="FFFFFF"/>
      </a:lt1>
      <a:dk2>
        <a:srgbClr val="7F7F7F"/>
      </a:dk2>
      <a:lt2>
        <a:srgbClr val="F2F2F2"/>
      </a:lt2>
      <a:accent1>
        <a:srgbClr val="00A7E7"/>
      </a:accent1>
      <a:accent2>
        <a:srgbClr val="31B7BC"/>
      </a:accent2>
      <a:accent3>
        <a:srgbClr val="86BD34"/>
      </a:accent3>
      <a:accent4>
        <a:srgbClr val="F9B000"/>
      </a:accent4>
      <a:accent5>
        <a:srgbClr val="EA516B"/>
      </a:accent5>
      <a:accent6>
        <a:srgbClr val="8C368C"/>
      </a:accent6>
      <a:hlink>
        <a:srgbClr val="00A7E7"/>
      </a:hlink>
      <a:folHlink>
        <a:srgbClr val="8C368C"/>
      </a:folHlink>
    </a:clrScheme>
    <a:fontScheme name="Twinkl">
      <a:majorFont>
        <a:latin typeface="Twinkl"/>
        <a:ea typeface=""/>
        <a:cs typeface=""/>
      </a:majorFont>
      <a:minorFont>
        <a:latin typeface="Twink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6350">
          <a:noFill/>
        </a:ln>
        <a:effectLst/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Landscape Activity Sheet Template</Template>
  <TotalTime>12</TotalTime>
  <Pages>10</Pages>
  <Words>16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Viviana I. Roberti</dc:creator>
  <cp:keywords/>
  <dc:description/>
  <cp:lastModifiedBy>ketly cristinne</cp:lastModifiedBy>
  <cp:revision>2</cp:revision>
  <dcterms:created xsi:type="dcterms:W3CDTF">2025-08-25T23:40:00Z</dcterms:created>
  <dcterms:modified xsi:type="dcterms:W3CDTF">2025-08-25T23:40:00Z</dcterms:modified>
</cp:coreProperties>
</file>